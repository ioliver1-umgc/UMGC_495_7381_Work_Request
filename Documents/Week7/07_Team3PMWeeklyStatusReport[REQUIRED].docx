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4D5F69E1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</w:t>
            </w:r>
            <w:r w:rsidR="007D1E56">
              <w:rPr>
                <w:rFonts w:cs="Arial"/>
                <w:sz w:val="24"/>
                <w:szCs w:val="24"/>
              </w:rPr>
              <w:t>1207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7D1E56">
              <w:rPr>
                <w:rFonts w:cs="Arial"/>
                <w:sz w:val="24"/>
                <w:szCs w:val="24"/>
              </w:rPr>
              <w:t>7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5E5D7271" w:rsidR="006877F5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6BD45852" w14:textId="77777777" w:rsidTr="00516B66">
        <w:tc>
          <w:tcPr>
            <w:tcW w:w="6840" w:type="dxa"/>
            <w:shd w:val="clear" w:color="auto" w:fill="auto"/>
          </w:tcPr>
          <w:p w14:paraId="4EDCE51E" w14:textId="1622C960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3 UI Model</w:t>
            </w:r>
          </w:p>
        </w:tc>
        <w:tc>
          <w:tcPr>
            <w:tcW w:w="1620" w:type="dxa"/>
            <w:shd w:val="clear" w:color="auto" w:fill="auto"/>
          </w:tcPr>
          <w:p w14:paraId="0B4E955B" w14:textId="4ACD5DD2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20211207</w:t>
            </w:r>
          </w:p>
        </w:tc>
        <w:tc>
          <w:tcPr>
            <w:tcW w:w="1440" w:type="dxa"/>
            <w:shd w:val="clear" w:color="auto" w:fill="auto"/>
          </w:tcPr>
          <w:p w14:paraId="60C47549" w14:textId="0A840057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E368A9" w14:paraId="097C605A" w14:textId="77777777" w:rsidTr="00516B66">
        <w:tc>
          <w:tcPr>
            <w:tcW w:w="6840" w:type="dxa"/>
            <w:shd w:val="clear" w:color="auto" w:fill="auto"/>
          </w:tcPr>
          <w:p w14:paraId="13B8BE93" w14:textId="5903842D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Win2019/SQL2019 for rapid DB Development</w:t>
            </w:r>
          </w:p>
        </w:tc>
        <w:tc>
          <w:tcPr>
            <w:tcW w:w="1620" w:type="dxa"/>
            <w:shd w:val="clear" w:color="auto" w:fill="auto"/>
          </w:tcPr>
          <w:p w14:paraId="3173C261" w14:textId="11C1CBA9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20211204</w:t>
            </w:r>
          </w:p>
        </w:tc>
        <w:tc>
          <w:tcPr>
            <w:tcW w:w="1440" w:type="dxa"/>
            <w:shd w:val="clear" w:color="auto" w:fill="auto"/>
          </w:tcPr>
          <w:p w14:paraId="40F4C6D3" w14:textId="0F107433" w:rsidR="00E368A9" w:rsidRDefault="00E368A9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B477533" w14:textId="6FACEA24" w:rsidR="006877F5" w:rsidRDefault="006877F5" w:rsidP="006877F5">
      <w:pPr>
        <w:pStyle w:val="BodyText"/>
        <w:ind w:left="0"/>
        <w:rPr>
          <w:rFonts w:ascii="Arial" w:hAnsi="Arial" w:cs="Arial"/>
          <w:color w:val="0000FF"/>
        </w:rPr>
      </w:pPr>
      <w:r w:rsidRPr="00AA0014">
        <w:rPr>
          <w:rFonts w:ascii="Arial" w:hAnsi="Arial" w:cs="Arial"/>
          <w:color w:val="0000FF"/>
        </w:rPr>
        <w:t xml:space="preserve">Design a user </w:t>
      </w:r>
      <w:r>
        <w:rPr>
          <w:rFonts w:ascii="Arial" w:hAnsi="Arial" w:cs="Arial"/>
          <w:color w:val="0000FF"/>
        </w:rPr>
        <w:t>interface</w:t>
      </w:r>
    </w:p>
    <w:p w14:paraId="3F67FDCB" w14:textId="3D88C1FB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</w:t>
      </w:r>
      <w:r w:rsidR="00E368A9">
        <w:rPr>
          <w:rFonts w:ascii="Arial" w:hAnsi="Arial" w:cs="Arial"/>
          <w:color w:val="0000FF"/>
        </w:rPr>
        <w:t>d User Guide with actual UI Screenshots</w:t>
      </w:r>
    </w:p>
    <w:p w14:paraId="030E5D75" w14:textId="1476B8A9" w:rsidR="008730BC" w:rsidRDefault="006877F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User/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>/</w:t>
      </w:r>
      <w:proofErr w:type="spellStart"/>
      <w:r>
        <w:rPr>
          <w:rFonts w:ascii="Arial" w:hAnsi="Arial" w:cs="Arial"/>
          <w:color w:val="0000FF"/>
        </w:rPr>
        <w:t>ProjectInfo</w:t>
      </w:r>
      <w:proofErr w:type="spellEnd"/>
      <w:r>
        <w:rPr>
          <w:rFonts w:ascii="Arial" w:hAnsi="Arial" w:cs="Arial"/>
          <w:color w:val="0000FF"/>
        </w:rPr>
        <w:t xml:space="preserve"> Table ISUD SPROCS</w:t>
      </w:r>
    </w:p>
    <w:p w14:paraId="2996F833" w14:textId="69F2D01F" w:rsidR="00383EE0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Created / verified DB Access</w:t>
      </w:r>
    </w:p>
    <w:p w14:paraId="2327262E" w14:textId="55D0BEEA" w:rsidR="00383EE0" w:rsidRPr="00DD7897" w:rsidRDefault="00383EE0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>Created Phase_</w:t>
      </w:r>
      <w:r w:rsidR="00197975">
        <w:rPr>
          <w:rFonts w:ascii="Arial" w:hAnsi="Arial" w:cs="Arial"/>
          <w:color w:val="0000FF"/>
        </w:rPr>
        <w:t>2.jar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 Planned But Not Achieved</w:t>
      </w:r>
      <w:bookmarkEnd w:id="5"/>
    </w:p>
    <w:p w14:paraId="468F95AE" w14:textId="1C4A502F" w:rsidR="00380C3D" w:rsidRPr="00DD7897" w:rsidRDefault="00F7568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Submit 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 xml:space="preserve"> User Table Read stored proc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76D3B4F9" w:rsidR="006877F5" w:rsidRPr="006877F5" w:rsidRDefault="00197975" w:rsidP="006877F5">
      <w:pPr>
        <w:pStyle w:val="BodyText"/>
        <w:ind w:left="0"/>
      </w:pPr>
      <w:r>
        <w:t>DB Access verified</w:t>
      </w:r>
    </w:p>
    <w:p w14:paraId="7D8AFC8B" w14:textId="32D2AB8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Planned But Not Completed</w:t>
      </w:r>
      <w:bookmarkEnd w:id="7"/>
    </w:p>
    <w:p w14:paraId="570AD8EB" w14:textId="13FDAD15" w:rsidR="00197975" w:rsidRPr="00197975" w:rsidRDefault="00197975" w:rsidP="00197975">
      <w:pPr>
        <w:pStyle w:val="BodyText"/>
        <w:ind w:left="0"/>
      </w:pPr>
      <w:r>
        <w:t>Call ISUD SPROC from UI</w:t>
      </w:r>
    </w:p>
    <w:p w14:paraId="2C43D9BA" w14:textId="05E5BCC0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5986B51D" w14:textId="5D0FAD4E" w:rsidR="00197975" w:rsidRPr="00197975" w:rsidRDefault="00197975" w:rsidP="00197975">
      <w:pPr>
        <w:pStyle w:val="BodyText"/>
        <w:ind w:left="0"/>
      </w:pPr>
      <w:r>
        <w:t xml:space="preserve">ISUD: WR User, </w:t>
      </w:r>
      <w:proofErr w:type="spellStart"/>
      <w:r>
        <w:t>WRProjectInfo</w:t>
      </w:r>
      <w:proofErr w:type="spellEnd"/>
      <w:r>
        <w:t xml:space="preserve">, </w:t>
      </w:r>
      <w:proofErr w:type="spellStart"/>
      <w:r>
        <w:t>WRWorkRequest</w:t>
      </w:r>
      <w:proofErr w:type="spellEnd"/>
    </w:p>
    <w:p w14:paraId="42047E00" w14:textId="3D7869C5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lastRenderedPageBreak/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4F7E7BA3" w14:textId="185D02D7" w:rsidR="00197975" w:rsidRPr="00197975" w:rsidRDefault="00197975" w:rsidP="00197975">
      <w:pPr>
        <w:pStyle w:val="BodyText"/>
        <w:ind w:left="0"/>
      </w:pPr>
      <w:r>
        <w:t>20211205: Team Sync. Minimum 4 hours.</w:t>
      </w:r>
    </w:p>
    <w:p w14:paraId="096093B0" w14:textId="77777777" w:rsidR="00AA0014" w:rsidRPr="00CC110D" w:rsidRDefault="00AA0014" w:rsidP="00CC110D">
      <w:pPr>
        <w:pStyle w:val="BodyText"/>
      </w:pPr>
    </w:p>
    <w:p w14:paraId="590E8B92" w14:textId="77777777" w:rsidR="00CC110D" w:rsidRPr="00CC110D" w:rsidRDefault="00CC110D" w:rsidP="00CC110D">
      <w:pPr>
        <w:pStyle w:val="BodyText"/>
      </w:pPr>
      <w:r>
        <w:tab/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24C160A8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070C57">
        <w:rPr>
          <w:noProof/>
        </w:rPr>
        <w:drawing>
          <wp:inline distT="0" distB="0" distL="0" distR="0" wp14:anchorId="29A5CF0B" wp14:editId="2E410320">
            <wp:extent cx="4528993" cy="460947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466" cy="46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6B30B989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47000</w:t>
            </w:r>
          </w:p>
        </w:tc>
        <w:tc>
          <w:tcPr>
            <w:tcW w:w="1031" w:type="dxa"/>
            <w:shd w:val="clear" w:color="auto" w:fill="auto"/>
          </w:tcPr>
          <w:p w14:paraId="273FA14A" w14:textId="7F67A39C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42500</w:t>
            </w:r>
          </w:p>
        </w:tc>
        <w:tc>
          <w:tcPr>
            <w:tcW w:w="1315" w:type="dxa"/>
            <w:shd w:val="clear" w:color="auto" w:fill="auto"/>
          </w:tcPr>
          <w:p w14:paraId="4F1B6DDF" w14:textId="4A0D7255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50625</w:t>
            </w:r>
          </w:p>
        </w:tc>
        <w:tc>
          <w:tcPr>
            <w:tcW w:w="900" w:type="dxa"/>
            <w:shd w:val="clear" w:color="auto" w:fill="auto"/>
          </w:tcPr>
          <w:p w14:paraId="6A52E39E" w14:textId="5988A47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6125</w:t>
            </w:r>
          </w:p>
        </w:tc>
        <w:tc>
          <w:tcPr>
            <w:tcW w:w="1080" w:type="dxa"/>
            <w:shd w:val="clear" w:color="auto" w:fill="auto"/>
          </w:tcPr>
          <w:p w14:paraId="08F31BEA" w14:textId="5FD56F20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3625</w:t>
            </w:r>
          </w:p>
        </w:tc>
        <w:tc>
          <w:tcPr>
            <w:tcW w:w="900" w:type="dxa"/>
            <w:shd w:val="clear" w:color="auto" w:fill="auto"/>
          </w:tcPr>
          <w:p w14:paraId="7182889E" w14:textId="32FAD4FE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1.19</w:t>
            </w:r>
          </w:p>
        </w:tc>
        <w:tc>
          <w:tcPr>
            <w:tcW w:w="961" w:type="dxa"/>
          </w:tcPr>
          <w:p w14:paraId="37C00079" w14:textId="7C547813" w:rsidR="006C4A24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  <w:tc>
          <w:tcPr>
            <w:tcW w:w="839" w:type="dxa"/>
          </w:tcPr>
          <w:p w14:paraId="5BDEEB29" w14:textId="789521E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56667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0AEFE6C4" w:rsidR="00B128D0" w:rsidRPr="00FC2B35" w:rsidRDefault="000E5893" w:rsidP="0085555C">
            <w:pPr>
              <w:pStyle w:val="TableText"/>
              <w:keepNext/>
            </w:pPr>
            <w:r>
              <w:t>Coupling to SharePoint</w:t>
            </w:r>
          </w:p>
        </w:tc>
        <w:tc>
          <w:tcPr>
            <w:tcW w:w="3340" w:type="dxa"/>
            <w:shd w:val="clear" w:color="auto" w:fill="auto"/>
          </w:tcPr>
          <w:p w14:paraId="1F5A3222" w14:textId="49CE7D58" w:rsidR="00B128D0" w:rsidRPr="00FC2B35" w:rsidRDefault="000E5893" w:rsidP="0085555C">
            <w:pPr>
              <w:pStyle w:val="TableText"/>
              <w:keepNext/>
            </w:pPr>
            <w:r>
              <w:t>Analysis shows the original DB is tightly couple</w:t>
            </w:r>
            <w:r w:rsidR="00C037E6">
              <w:t>d</w:t>
            </w:r>
            <w:r>
              <w:t xml:space="preserve"> to Share</w:t>
            </w:r>
            <w:r w:rsidR="00C037E6">
              <w:t>P</w:t>
            </w:r>
            <w:r>
              <w:t xml:space="preserve">oint which eliminates some functionality to be </w:t>
            </w:r>
            <w:r w:rsidR="00C037E6">
              <w:t xml:space="preserve">able to be </w:t>
            </w:r>
            <w:r>
              <w:t>ported over</w:t>
            </w:r>
          </w:p>
        </w:tc>
        <w:tc>
          <w:tcPr>
            <w:tcW w:w="3240" w:type="dxa"/>
          </w:tcPr>
          <w:p w14:paraId="62420902" w14:textId="4211FB59" w:rsidR="00B128D0" w:rsidRPr="008C3865" w:rsidRDefault="000E5893" w:rsidP="0085555C">
            <w:pPr>
              <w:pStyle w:val="TableText"/>
              <w:keepNext/>
            </w:pPr>
            <w:r>
              <w:t>Continue development and analysis</w:t>
            </w:r>
          </w:p>
        </w:tc>
        <w:tc>
          <w:tcPr>
            <w:tcW w:w="1620" w:type="dxa"/>
          </w:tcPr>
          <w:p w14:paraId="1A607695" w14:textId="369FB033" w:rsidR="00B128D0" w:rsidRPr="008C3865" w:rsidRDefault="000E5893" w:rsidP="0085555C">
            <w:pPr>
              <w:pStyle w:val="TableText"/>
              <w:keepNext/>
            </w:pPr>
            <w:r>
              <w:t>Dave</w:t>
            </w: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4C6BC3EE" w:rsidR="00701426" w:rsidRPr="008C3865" w:rsidRDefault="000E5893" w:rsidP="00701426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2781588C" w:rsidR="004B1AC9" w:rsidRPr="008C3865" w:rsidRDefault="000E5893" w:rsidP="004B1AC9">
            <w:pPr>
              <w:pStyle w:val="TableText"/>
              <w:keepNext/>
            </w:pPr>
            <w:r>
              <w:t>closed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4B1AC9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4B1AC9" w:rsidRPr="008C3865" w:rsidRDefault="004B1AC9" w:rsidP="004B1AC9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4B1AC9" w:rsidRPr="008C3865" w:rsidRDefault="004B1AC9" w:rsidP="004B1AC9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7777777" w:rsidR="00F47BDE" w:rsidRPr="00FC2B35" w:rsidRDefault="00701426" w:rsidP="00552078">
            <w:pPr>
              <w:pStyle w:val="TableText"/>
              <w:keepNext/>
            </w:pPr>
            <w:proofErr w:type="spellStart"/>
            <w:r>
              <w:t>OverTime</w:t>
            </w:r>
            <w:proofErr w:type="spellEnd"/>
            <w:r>
              <w:t xml:space="preserve"> Request</w:t>
            </w:r>
          </w:p>
        </w:tc>
        <w:tc>
          <w:tcPr>
            <w:tcW w:w="3340" w:type="dxa"/>
            <w:shd w:val="clear" w:color="auto" w:fill="auto"/>
          </w:tcPr>
          <w:p w14:paraId="789EC791" w14:textId="77777777" w:rsidR="00F47BDE" w:rsidRPr="00FC2B35" w:rsidRDefault="00701426" w:rsidP="00552078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7E5AF6AA" w14:textId="77777777" w:rsidR="00F47BDE" w:rsidRPr="008C3865" w:rsidRDefault="00701426" w:rsidP="00552078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02B5D4AB" w14:textId="0C6B50A8" w:rsidR="00F47BDE" w:rsidRPr="008C3865" w:rsidRDefault="000D6FB3" w:rsidP="00552078">
            <w:pPr>
              <w:pStyle w:val="TableText"/>
              <w:keepNext/>
            </w:pPr>
            <w:r>
              <w:t>Not Needed</w:t>
            </w:r>
          </w:p>
        </w:tc>
      </w:tr>
      <w:tr w:rsidR="00F47BDE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02620B38" w:rsidR="00F47BDE" w:rsidRPr="00FC2B35" w:rsidRDefault="00C4665E" w:rsidP="00552078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595D5B60" w14:textId="2D57470B" w:rsidR="00F47BDE" w:rsidRPr="00FC2B35" w:rsidRDefault="00C4665E" w:rsidP="00552078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6D875CCC" w14:textId="5887FADB" w:rsidR="00F47BDE" w:rsidRPr="008C3865" w:rsidRDefault="00C4665E" w:rsidP="00552078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7CFFDFAA" w14:textId="207DFD43" w:rsidR="00F47BDE" w:rsidRPr="008C3865" w:rsidRDefault="000D6FB3" w:rsidP="00552078">
            <w:pPr>
              <w:pStyle w:val="TableText"/>
              <w:keepNext/>
            </w:pPr>
            <w:r>
              <w:t>Complete</w:t>
            </w:r>
          </w:p>
        </w:tc>
      </w:tr>
      <w:tr w:rsidR="00F47BDE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396F43F5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2340" w:type="dxa"/>
          </w:tcPr>
          <w:p w14:paraId="7C8EF241" w14:textId="77777777" w:rsidR="00F47BDE" w:rsidRPr="008C3865" w:rsidRDefault="00F47BDE" w:rsidP="00552078">
            <w:pPr>
              <w:pStyle w:val="TableText"/>
              <w:keepNext/>
            </w:pPr>
          </w:p>
        </w:tc>
        <w:tc>
          <w:tcPr>
            <w:tcW w:w="2520" w:type="dxa"/>
          </w:tcPr>
          <w:p w14:paraId="12F0A92B" w14:textId="77777777" w:rsidR="00F47BDE" w:rsidRPr="008C3865" w:rsidRDefault="00F47BDE" w:rsidP="00552078">
            <w:pPr>
              <w:pStyle w:val="TableText"/>
              <w:keepNext/>
            </w:pP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186C" w14:textId="77777777" w:rsidR="00FD6F0B" w:rsidRDefault="00FD6F0B">
      <w:r>
        <w:separator/>
      </w:r>
    </w:p>
  </w:endnote>
  <w:endnote w:type="continuationSeparator" w:id="0">
    <w:p w14:paraId="716E0AD2" w14:textId="77777777" w:rsidR="00FD6F0B" w:rsidRDefault="00FD6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79C9" w14:textId="77777777" w:rsidR="00FD6F0B" w:rsidRDefault="00FD6F0B">
      <w:r>
        <w:separator/>
      </w:r>
    </w:p>
  </w:footnote>
  <w:footnote w:type="continuationSeparator" w:id="0">
    <w:p w14:paraId="58895397" w14:textId="77777777" w:rsidR="00FD6F0B" w:rsidRDefault="00FD6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425EC"/>
    <w:rsid w:val="00042A2D"/>
    <w:rsid w:val="00055B00"/>
    <w:rsid w:val="00062446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0E5893"/>
    <w:rsid w:val="00102A42"/>
    <w:rsid w:val="001055E0"/>
    <w:rsid w:val="00111AA2"/>
    <w:rsid w:val="00132E74"/>
    <w:rsid w:val="001430C4"/>
    <w:rsid w:val="001436B0"/>
    <w:rsid w:val="001448EB"/>
    <w:rsid w:val="0015401B"/>
    <w:rsid w:val="00156569"/>
    <w:rsid w:val="00173616"/>
    <w:rsid w:val="00182407"/>
    <w:rsid w:val="001843DD"/>
    <w:rsid w:val="00184431"/>
    <w:rsid w:val="00191D74"/>
    <w:rsid w:val="00197975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3EE0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4877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44B3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877F5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D1E56"/>
    <w:rsid w:val="007E055E"/>
    <w:rsid w:val="00803862"/>
    <w:rsid w:val="00811A09"/>
    <w:rsid w:val="00820343"/>
    <w:rsid w:val="00835EB1"/>
    <w:rsid w:val="008429B2"/>
    <w:rsid w:val="0085555C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37E6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4B19"/>
    <w:rsid w:val="00D657EE"/>
    <w:rsid w:val="00D6625A"/>
    <w:rsid w:val="00D8161D"/>
    <w:rsid w:val="00D9265E"/>
    <w:rsid w:val="00D928D5"/>
    <w:rsid w:val="00D948CF"/>
    <w:rsid w:val="00DA3E38"/>
    <w:rsid w:val="00DA5412"/>
    <w:rsid w:val="00DD391A"/>
    <w:rsid w:val="00DD3D01"/>
    <w:rsid w:val="00DD7897"/>
    <w:rsid w:val="00DF6F13"/>
    <w:rsid w:val="00E0148D"/>
    <w:rsid w:val="00E368A9"/>
    <w:rsid w:val="00E373FA"/>
    <w:rsid w:val="00E47ACF"/>
    <w:rsid w:val="00E56178"/>
    <w:rsid w:val="00E60826"/>
    <w:rsid w:val="00EA0F33"/>
    <w:rsid w:val="00EA1145"/>
    <w:rsid w:val="00EA3687"/>
    <w:rsid w:val="00EC22E6"/>
    <w:rsid w:val="00EE70A3"/>
    <w:rsid w:val="00F04608"/>
    <w:rsid w:val="00F07F1F"/>
    <w:rsid w:val="00F10FAC"/>
    <w:rsid w:val="00F1480D"/>
    <w:rsid w:val="00F45BA0"/>
    <w:rsid w:val="00F47BDE"/>
    <w:rsid w:val="00F54221"/>
    <w:rsid w:val="00F65A02"/>
    <w:rsid w:val="00F74C62"/>
    <w:rsid w:val="00F75685"/>
    <w:rsid w:val="00F8743F"/>
    <w:rsid w:val="00FA0210"/>
    <w:rsid w:val="00FB1DD6"/>
    <w:rsid w:val="00FB45E4"/>
    <w:rsid w:val="00FB786B"/>
    <w:rsid w:val="00FC793A"/>
    <w:rsid w:val="00FD6F0B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50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15</cp:revision>
  <cp:lastPrinted>2008-08-12T14:43:00Z</cp:lastPrinted>
  <dcterms:created xsi:type="dcterms:W3CDTF">2021-11-14T16:51:00Z</dcterms:created>
  <dcterms:modified xsi:type="dcterms:W3CDTF">2021-12-05T16:08:00Z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