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BA3A" w14:textId="77777777" w:rsidR="003909B9" w:rsidRPr="004F0FE5" w:rsidRDefault="003909B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bookmarkStart w:id="0" w:name="_Toc456598586"/>
      <w:bookmarkStart w:id="1" w:name="_Toc456600917"/>
      <w:r>
        <w:rPr>
          <w:rFonts w:ascii="Arial" w:hAnsi="Arial" w:cs="Arial"/>
          <w:sz w:val="18"/>
          <w:szCs w:val="28"/>
          <w:u w:val="single"/>
        </w:rPr>
        <w:t>UMGC</w:t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 w:rsidRPr="004F0FE5">
        <w:rPr>
          <w:rFonts w:ascii="Arial" w:hAnsi="Arial" w:cs="Arial"/>
          <w:sz w:val="18"/>
          <w:szCs w:val="28"/>
          <w:u w:val="single"/>
        </w:rPr>
        <w:tab/>
      </w:r>
      <w:r>
        <w:rPr>
          <w:rFonts w:ascii="Arial" w:hAnsi="Arial" w:cs="Arial"/>
          <w:sz w:val="18"/>
          <w:szCs w:val="28"/>
          <w:u w:val="single"/>
        </w:rPr>
        <w:t>CMSC 495</w:t>
      </w:r>
    </w:p>
    <w:p w14:paraId="45812261" w14:textId="77777777" w:rsidR="00D351C7" w:rsidRDefault="009A567A" w:rsidP="00D351C7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WEEKLY </w:t>
      </w:r>
      <w:r w:rsidR="00D351C7" w:rsidRPr="00DD7897">
        <w:rPr>
          <w:sz w:val="28"/>
          <w:szCs w:val="28"/>
        </w:rPr>
        <w:fldChar w:fldCharType="begin"/>
      </w:r>
      <w:r w:rsidR="00D351C7" w:rsidRPr="00DD7897">
        <w:rPr>
          <w:sz w:val="28"/>
          <w:szCs w:val="28"/>
        </w:rPr>
        <w:instrText xml:space="preserve"> TITLE   \* MERGEFORMAT </w:instrText>
      </w:r>
      <w:r w:rsidR="00D351C7" w:rsidRPr="00DD7897">
        <w:rPr>
          <w:sz w:val="28"/>
          <w:szCs w:val="28"/>
        </w:rPr>
        <w:fldChar w:fldCharType="separate"/>
      </w:r>
      <w:r w:rsidR="00AF089D">
        <w:rPr>
          <w:sz w:val="28"/>
          <w:szCs w:val="28"/>
        </w:rPr>
        <w:t>Project Status Report</w:t>
      </w:r>
      <w:r w:rsidR="00D351C7" w:rsidRPr="00DD7897">
        <w:rPr>
          <w:sz w:val="28"/>
          <w:szCs w:val="28"/>
        </w:rPr>
        <w:fldChar w:fldCharType="end"/>
      </w:r>
      <w:r w:rsidR="008E72EC">
        <w:rPr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893BE6" w:rsidRPr="00516B66" w14:paraId="4B7776D5" w14:textId="77777777" w:rsidTr="00516B66">
        <w:tc>
          <w:tcPr>
            <w:tcW w:w="9900" w:type="dxa"/>
            <w:shd w:val="clear" w:color="auto" w:fill="auto"/>
          </w:tcPr>
          <w:p w14:paraId="0610BE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bookmarkStart w:id="2" w:name="_Hlk205264124"/>
            <w:r w:rsidRPr="00516B66">
              <w:rPr>
                <w:rFonts w:cs="Arial"/>
                <w:sz w:val="24"/>
                <w:szCs w:val="24"/>
              </w:rPr>
              <w:t>Project Name:</w:t>
            </w:r>
            <w:r w:rsidR="00CC110D">
              <w:rPr>
                <w:rFonts w:cs="Arial"/>
                <w:sz w:val="24"/>
                <w:szCs w:val="24"/>
              </w:rPr>
              <w:t xml:space="preserve">      Team 3 USACE Work Request Application</w:t>
            </w:r>
          </w:p>
        </w:tc>
      </w:tr>
      <w:tr w:rsidR="00893BE6" w:rsidRPr="00516B66" w14:paraId="1EDC11DC" w14:textId="77777777" w:rsidTr="00516B66">
        <w:tc>
          <w:tcPr>
            <w:tcW w:w="9900" w:type="dxa"/>
            <w:shd w:val="clear" w:color="auto" w:fill="auto"/>
          </w:tcPr>
          <w:p w14:paraId="4116B2F4" w14:textId="69B65746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Date:</w:t>
            </w:r>
            <w:r w:rsidR="00CC110D">
              <w:rPr>
                <w:rFonts w:cs="Arial"/>
                <w:sz w:val="24"/>
                <w:szCs w:val="24"/>
              </w:rPr>
              <w:t xml:space="preserve">                      </w:t>
            </w:r>
            <w:r w:rsidR="008730BC">
              <w:rPr>
                <w:rFonts w:cs="Arial"/>
                <w:sz w:val="24"/>
                <w:szCs w:val="24"/>
              </w:rPr>
              <w:t>202111</w:t>
            </w:r>
            <w:r w:rsidR="000655D4">
              <w:rPr>
                <w:rFonts w:cs="Arial"/>
                <w:sz w:val="24"/>
                <w:szCs w:val="24"/>
              </w:rPr>
              <w:t>30</w:t>
            </w:r>
            <w:r w:rsidR="008730BC">
              <w:rPr>
                <w:rFonts w:cs="Arial"/>
                <w:sz w:val="24"/>
                <w:szCs w:val="24"/>
              </w:rPr>
              <w:t xml:space="preserve"> </w:t>
            </w:r>
            <w:r w:rsidR="00C945FA">
              <w:rPr>
                <w:rFonts w:cs="Arial"/>
                <w:sz w:val="24"/>
                <w:szCs w:val="24"/>
              </w:rPr>
              <w:t xml:space="preserve">(Week </w:t>
            </w:r>
            <w:r w:rsidR="000655D4">
              <w:rPr>
                <w:rFonts w:cs="Arial"/>
                <w:sz w:val="24"/>
                <w:szCs w:val="24"/>
              </w:rPr>
              <w:t>6</w:t>
            </w:r>
            <w:r w:rsidR="00C945FA">
              <w:rPr>
                <w:rFonts w:cs="Arial"/>
                <w:sz w:val="24"/>
                <w:szCs w:val="24"/>
              </w:rPr>
              <w:t>)</w:t>
            </w:r>
          </w:p>
        </w:tc>
      </w:tr>
      <w:tr w:rsidR="00893BE6" w:rsidRPr="00516B66" w14:paraId="26E3F647" w14:textId="77777777" w:rsidTr="00516B66">
        <w:tc>
          <w:tcPr>
            <w:tcW w:w="9900" w:type="dxa"/>
            <w:shd w:val="clear" w:color="auto" w:fill="auto"/>
          </w:tcPr>
          <w:p w14:paraId="7BA5E8E1" w14:textId="77777777" w:rsidR="00893BE6" w:rsidRPr="00516B66" w:rsidRDefault="00893BE6" w:rsidP="00516B66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rFonts w:cs="Arial"/>
                <w:sz w:val="24"/>
                <w:szCs w:val="24"/>
              </w:rPr>
            </w:pPr>
            <w:r w:rsidRPr="00516B66">
              <w:rPr>
                <w:rFonts w:cs="Arial"/>
                <w:sz w:val="24"/>
                <w:szCs w:val="24"/>
              </w:rPr>
              <w:t>Project Manager:</w:t>
            </w:r>
            <w:r w:rsidR="00CC110D">
              <w:rPr>
                <w:rFonts w:cs="Arial"/>
                <w:sz w:val="24"/>
                <w:szCs w:val="24"/>
              </w:rPr>
              <w:t xml:space="preserve">  Dave Leake</w:t>
            </w:r>
          </w:p>
        </w:tc>
      </w:tr>
    </w:tbl>
    <w:p w14:paraId="126BC30F" w14:textId="77777777" w:rsidR="00D9265E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3" w:name="_Toc164235654"/>
      <w:bookmarkEnd w:id="0"/>
      <w:bookmarkEnd w:id="1"/>
      <w:bookmarkEnd w:id="2"/>
      <w:r>
        <w:t>1.0</w:t>
      </w:r>
      <w:r>
        <w:tab/>
        <w:t>Milestones and Schedule Dates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620"/>
        <w:gridCol w:w="1440"/>
      </w:tblGrid>
      <w:tr w:rsidR="00D9265E" w14:paraId="477C279F" w14:textId="77777777" w:rsidTr="00516B66">
        <w:tc>
          <w:tcPr>
            <w:tcW w:w="6840" w:type="dxa"/>
            <w:shd w:val="clear" w:color="auto" w:fill="auto"/>
          </w:tcPr>
          <w:p w14:paraId="4B26D1F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2B50ECEF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5A9E5341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620" w:type="dxa"/>
            <w:shd w:val="clear" w:color="auto" w:fill="auto"/>
          </w:tcPr>
          <w:p w14:paraId="06ECDAEE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Estimated Completion Date</w:t>
            </w:r>
          </w:p>
        </w:tc>
        <w:tc>
          <w:tcPr>
            <w:tcW w:w="1440" w:type="dxa"/>
            <w:shd w:val="clear" w:color="auto" w:fill="auto"/>
          </w:tcPr>
          <w:p w14:paraId="479788AB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1B62E868" w14:textId="77777777" w:rsidR="00526FE2" w:rsidRPr="00516B66" w:rsidRDefault="00526FE2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Percent</w:t>
            </w:r>
          </w:p>
          <w:p w14:paraId="3C7AA0EB" w14:textId="77777777" w:rsidR="00D9265E" w:rsidRPr="00516B66" w:rsidRDefault="00D9265E" w:rsidP="00516B66">
            <w:pPr>
              <w:pStyle w:val="BodyText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516B66">
              <w:rPr>
                <w:rFonts w:ascii="Arial" w:hAnsi="Arial" w:cs="Arial"/>
                <w:b/>
              </w:rPr>
              <w:t>Complete</w:t>
            </w:r>
          </w:p>
        </w:tc>
      </w:tr>
      <w:tr w:rsidR="00D9265E" w14:paraId="75D99203" w14:textId="77777777" w:rsidTr="00516B66">
        <w:tc>
          <w:tcPr>
            <w:tcW w:w="6840" w:type="dxa"/>
            <w:shd w:val="clear" w:color="auto" w:fill="auto"/>
          </w:tcPr>
          <w:p w14:paraId="0108C6D9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Guide</w:t>
            </w:r>
          </w:p>
        </w:tc>
        <w:tc>
          <w:tcPr>
            <w:tcW w:w="1620" w:type="dxa"/>
            <w:shd w:val="clear" w:color="auto" w:fill="auto"/>
          </w:tcPr>
          <w:p w14:paraId="48C11C44" w14:textId="77777777" w:rsidR="00D9265E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20211106</w:t>
            </w:r>
          </w:p>
        </w:tc>
        <w:tc>
          <w:tcPr>
            <w:tcW w:w="1440" w:type="dxa"/>
            <w:shd w:val="clear" w:color="auto" w:fill="auto"/>
          </w:tcPr>
          <w:p w14:paraId="336647B4" w14:textId="77777777" w:rsidR="00D9265E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0865829D" w14:textId="77777777" w:rsidTr="00516B66">
        <w:tc>
          <w:tcPr>
            <w:tcW w:w="6840" w:type="dxa"/>
            <w:shd w:val="clear" w:color="auto" w:fill="auto"/>
          </w:tcPr>
          <w:p w14:paraId="36C38430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620" w:type="dxa"/>
            <w:shd w:val="clear" w:color="auto" w:fill="auto"/>
          </w:tcPr>
          <w:p w14:paraId="05B2EC19" w14:textId="77777777" w:rsidR="00CC110D" w:rsidRPr="00516B66" w:rsidRDefault="00CC110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</w:t>
            </w:r>
            <w:r w:rsidR="002F6A9D">
              <w:rPr>
                <w:rFonts w:ascii="Arial" w:hAnsi="Arial" w:cs="Arial"/>
              </w:rPr>
              <w:t>1108</w:t>
            </w:r>
          </w:p>
        </w:tc>
        <w:tc>
          <w:tcPr>
            <w:tcW w:w="1440" w:type="dxa"/>
            <w:shd w:val="clear" w:color="auto" w:fill="auto"/>
          </w:tcPr>
          <w:p w14:paraId="3C183993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48DA7EA3" w14:textId="77777777" w:rsidTr="00516B66">
        <w:tc>
          <w:tcPr>
            <w:tcW w:w="6840" w:type="dxa"/>
            <w:shd w:val="clear" w:color="auto" w:fill="auto"/>
          </w:tcPr>
          <w:p w14:paraId="39507C14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Experience </w:t>
            </w:r>
          </w:p>
        </w:tc>
        <w:tc>
          <w:tcPr>
            <w:tcW w:w="1620" w:type="dxa"/>
            <w:shd w:val="clear" w:color="auto" w:fill="auto"/>
          </w:tcPr>
          <w:p w14:paraId="5FB4EA33" w14:textId="77777777" w:rsidR="00CC110D" w:rsidRPr="00516B66" w:rsidRDefault="002F6A9D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20211109</w:t>
            </w:r>
          </w:p>
        </w:tc>
        <w:tc>
          <w:tcPr>
            <w:tcW w:w="1440" w:type="dxa"/>
            <w:shd w:val="clear" w:color="auto" w:fill="auto"/>
          </w:tcPr>
          <w:p w14:paraId="3A8985B0" w14:textId="77777777" w:rsidR="00CC110D" w:rsidRPr="00516B66" w:rsidRDefault="004E65FF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3B2D6DE3" w14:textId="77777777" w:rsidTr="00516B66">
        <w:tc>
          <w:tcPr>
            <w:tcW w:w="6840" w:type="dxa"/>
            <w:shd w:val="clear" w:color="auto" w:fill="auto"/>
          </w:tcPr>
          <w:p w14:paraId="01391AEB" w14:textId="05B3F641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620" w:type="dxa"/>
            <w:shd w:val="clear" w:color="auto" w:fill="auto"/>
          </w:tcPr>
          <w:p w14:paraId="06CA6BD6" w14:textId="40327B7F" w:rsidR="00CC110D" w:rsidRDefault="008730BC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20211116</w:t>
            </w:r>
          </w:p>
        </w:tc>
        <w:tc>
          <w:tcPr>
            <w:tcW w:w="1440" w:type="dxa"/>
            <w:shd w:val="clear" w:color="auto" w:fill="auto"/>
          </w:tcPr>
          <w:p w14:paraId="1E97A8A4" w14:textId="60D6502A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CC110D" w14:paraId="54477686" w14:textId="77777777" w:rsidTr="00516B66">
        <w:tc>
          <w:tcPr>
            <w:tcW w:w="6840" w:type="dxa"/>
            <w:shd w:val="clear" w:color="auto" w:fill="auto"/>
          </w:tcPr>
          <w:p w14:paraId="58DD788A" w14:textId="2332100D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drop 1 Hello World</w:t>
            </w:r>
          </w:p>
        </w:tc>
        <w:tc>
          <w:tcPr>
            <w:tcW w:w="1620" w:type="dxa"/>
            <w:shd w:val="clear" w:color="auto" w:fill="auto"/>
          </w:tcPr>
          <w:p w14:paraId="43662AD6" w14:textId="576A30BC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20211123</w:t>
            </w:r>
          </w:p>
        </w:tc>
        <w:tc>
          <w:tcPr>
            <w:tcW w:w="1440" w:type="dxa"/>
            <w:shd w:val="clear" w:color="auto" w:fill="auto"/>
          </w:tcPr>
          <w:p w14:paraId="41863260" w14:textId="4ACBA482" w:rsidR="00CC110D" w:rsidRDefault="00F75685" w:rsidP="00516B66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6877F5" w14:paraId="5F414DF4" w14:textId="77777777" w:rsidTr="00516B66">
        <w:tc>
          <w:tcPr>
            <w:tcW w:w="6840" w:type="dxa"/>
            <w:shd w:val="clear" w:color="auto" w:fill="auto"/>
          </w:tcPr>
          <w:p w14:paraId="1ED9C056" w14:textId="324B32F7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Source drop </w:t>
            </w:r>
            <w:r>
              <w:rPr>
                <w:rFonts w:ascii="Arial" w:hAnsi="Arial" w:cs="Arial"/>
              </w:rPr>
              <w:t>2 DB Insert/Select/Update/Delete Access</w:t>
            </w:r>
          </w:p>
        </w:tc>
        <w:tc>
          <w:tcPr>
            <w:tcW w:w="1620" w:type="dxa"/>
            <w:shd w:val="clear" w:color="auto" w:fill="auto"/>
          </w:tcPr>
          <w:p w14:paraId="22B4590B" w14:textId="668302FC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20211130</w:t>
            </w:r>
          </w:p>
        </w:tc>
        <w:tc>
          <w:tcPr>
            <w:tcW w:w="1440" w:type="dxa"/>
            <w:shd w:val="clear" w:color="auto" w:fill="auto"/>
          </w:tcPr>
          <w:p w14:paraId="7BC8BE81" w14:textId="77777777" w:rsidR="006877F5" w:rsidRDefault="006877F5" w:rsidP="006877F5">
            <w:pPr>
              <w:pStyle w:val="BodyText"/>
              <w:ind w:left="0"/>
              <w:rPr>
                <w:rFonts w:ascii="Arial" w:hAnsi="Arial" w:cs="Arial"/>
              </w:rPr>
            </w:pPr>
          </w:p>
        </w:tc>
      </w:tr>
    </w:tbl>
    <w:p w14:paraId="549AD0DD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2</w:t>
      </w:r>
      <w:r w:rsidR="00DD7897">
        <w:t>.0</w:t>
      </w:r>
      <w:r w:rsidR="00DD7897">
        <w:tab/>
      </w:r>
      <w:r w:rsidR="00062AD6">
        <w:t xml:space="preserve">Accomplishments </w:t>
      </w:r>
      <w:r w:rsidR="00DD7897">
        <w:t>T</w:t>
      </w:r>
      <w:r w:rsidR="00564477">
        <w:t>his Period</w:t>
      </w:r>
      <w:bookmarkEnd w:id="3"/>
      <w:r w:rsidR="00327F11">
        <w:t xml:space="preserve"> </w:t>
      </w:r>
    </w:p>
    <w:p w14:paraId="524B947D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4" w:name="_Toc164235655"/>
      <w:r>
        <w:rPr>
          <w:rFonts w:cs="Arial"/>
          <w:sz w:val="22"/>
          <w:szCs w:val="22"/>
        </w:rPr>
        <w:t>2</w:t>
      </w:r>
      <w:r w:rsidR="008E33A3">
        <w:rPr>
          <w:rFonts w:cs="Arial"/>
          <w:sz w:val="22"/>
          <w:szCs w:val="22"/>
        </w:rPr>
        <w:t>.1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Activities</w:t>
      </w:r>
      <w:bookmarkEnd w:id="4"/>
    </w:p>
    <w:p w14:paraId="3B477533" w14:textId="6FACEA24" w:rsidR="006877F5" w:rsidRDefault="006877F5" w:rsidP="006877F5">
      <w:pPr>
        <w:pStyle w:val="BodyText"/>
        <w:ind w:left="0"/>
        <w:rPr>
          <w:rFonts w:ascii="Arial" w:hAnsi="Arial" w:cs="Arial"/>
          <w:color w:val="0000FF"/>
        </w:rPr>
      </w:pPr>
      <w:r w:rsidRPr="00AA0014">
        <w:rPr>
          <w:rFonts w:ascii="Arial" w:hAnsi="Arial" w:cs="Arial"/>
          <w:color w:val="0000FF"/>
        </w:rPr>
        <w:t xml:space="preserve">Design a user </w:t>
      </w:r>
      <w:r>
        <w:rPr>
          <w:rFonts w:ascii="Arial" w:hAnsi="Arial" w:cs="Arial"/>
          <w:color w:val="0000FF"/>
        </w:rPr>
        <w:t>interface</w:t>
      </w:r>
    </w:p>
    <w:p w14:paraId="3F67FDCB" w14:textId="77777777" w:rsidR="006877F5" w:rsidRDefault="006877F5" w:rsidP="006877F5">
      <w:pPr>
        <w:pStyle w:val="BodyText"/>
        <w:ind w:left="0"/>
        <w:rPr>
          <w:rFonts w:cs="Arial"/>
          <w:b/>
          <w:bCs/>
          <w:color w:val="0000FF"/>
        </w:rPr>
      </w:pPr>
      <w:r>
        <w:rPr>
          <w:rFonts w:ascii="Arial" w:hAnsi="Arial" w:cs="Arial"/>
          <w:color w:val="0000FF"/>
        </w:rPr>
        <w:t>Refine Table structure to project scope</w:t>
      </w:r>
    </w:p>
    <w:p w14:paraId="030E5D75" w14:textId="1B88F1B2" w:rsidR="008730BC" w:rsidRPr="00DD7897" w:rsidRDefault="006877F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</w:rPr>
        <w:t>Created User/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>/</w:t>
      </w:r>
      <w:proofErr w:type="spellStart"/>
      <w:r>
        <w:rPr>
          <w:rFonts w:ascii="Arial" w:hAnsi="Arial" w:cs="Arial"/>
          <w:color w:val="0000FF"/>
        </w:rPr>
        <w:t>ProjectInfo</w:t>
      </w:r>
      <w:proofErr w:type="spellEnd"/>
      <w:r>
        <w:rPr>
          <w:rFonts w:ascii="Arial" w:hAnsi="Arial" w:cs="Arial"/>
          <w:color w:val="0000FF"/>
        </w:rPr>
        <w:t xml:space="preserve"> Table ISUD SPROCS</w:t>
      </w:r>
    </w:p>
    <w:p w14:paraId="79E44DF4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5" w:name="_Toc164235656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.2</w:t>
      </w:r>
      <w:r w:rsidR="0054431C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Activities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Achieved</w:t>
      </w:r>
      <w:bookmarkEnd w:id="5"/>
    </w:p>
    <w:p w14:paraId="468F95AE" w14:textId="579F54EC" w:rsidR="00380C3D" w:rsidRPr="00DD7897" w:rsidRDefault="00F75685" w:rsidP="006877F5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Hello world: Submit </w:t>
      </w:r>
      <w:proofErr w:type="spellStart"/>
      <w:r>
        <w:rPr>
          <w:rFonts w:ascii="Arial" w:hAnsi="Arial" w:cs="Arial"/>
          <w:color w:val="0000FF"/>
        </w:rPr>
        <w:t>WorkRequest</w:t>
      </w:r>
      <w:proofErr w:type="spellEnd"/>
      <w:r>
        <w:rPr>
          <w:rFonts w:ascii="Arial" w:hAnsi="Arial" w:cs="Arial"/>
          <w:color w:val="0000FF"/>
        </w:rPr>
        <w:t xml:space="preserve"> User Table Read stored proc</w:t>
      </w:r>
    </w:p>
    <w:p w14:paraId="0D6E20C9" w14:textId="1689C6AA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6" w:name="_Toc164235657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.3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>Deliverables Completed</w:t>
      </w:r>
      <w:bookmarkEnd w:id="6"/>
    </w:p>
    <w:p w14:paraId="3E9734EF" w14:textId="77777777" w:rsidR="006877F5" w:rsidRPr="006877F5" w:rsidRDefault="006877F5" w:rsidP="006877F5">
      <w:pPr>
        <w:pStyle w:val="BodyText"/>
        <w:ind w:left="0"/>
      </w:pPr>
    </w:p>
    <w:p w14:paraId="7D8AFC8B" w14:textId="77777777" w:rsidR="00564477" w:rsidRPr="00DD789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7" w:name="_Toc164235658"/>
      <w:r>
        <w:rPr>
          <w:rFonts w:cs="Arial"/>
          <w:sz w:val="22"/>
          <w:szCs w:val="22"/>
        </w:rPr>
        <w:t>2</w:t>
      </w:r>
      <w:r w:rsidR="0054431C">
        <w:rPr>
          <w:rFonts w:cs="Arial"/>
          <w:sz w:val="22"/>
          <w:szCs w:val="22"/>
        </w:rPr>
        <w:t>.4</w:t>
      </w:r>
      <w:r w:rsidR="008E33A3">
        <w:rPr>
          <w:rFonts w:cs="Arial"/>
          <w:sz w:val="22"/>
          <w:szCs w:val="22"/>
        </w:rPr>
        <w:tab/>
      </w:r>
      <w:r w:rsidR="00564477" w:rsidRPr="00DD7897">
        <w:rPr>
          <w:rFonts w:cs="Arial"/>
          <w:sz w:val="22"/>
          <w:szCs w:val="22"/>
        </w:rPr>
        <w:t xml:space="preserve">Deliverables Planned </w:t>
      </w:r>
      <w:proofErr w:type="gramStart"/>
      <w:r w:rsidR="00564477" w:rsidRPr="00DD7897">
        <w:rPr>
          <w:rFonts w:cs="Arial"/>
          <w:sz w:val="22"/>
          <w:szCs w:val="22"/>
        </w:rPr>
        <w:t>But</w:t>
      </w:r>
      <w:proofErr w:type="gramEnd"/>
      <w:r w:rsidR="00564477" w:rsidRPr="00DD7897">
        <w:rPr>
          <w:rFonts w:cs="Arial"/>
          <w:sz w:val="22"/>
          <w:szCs w:val="22"/>
        </w:rPr>
        <w:t xml:space="preserve"> Not Completed</w:t>
      </w:r>
      <w:bookmarkEnd w:id="7"/>
    </w:p>
    <w:p w14:paraId="5807548F" w14:textId="28F5BAE4" w:rsidR="00564477" w:rsidRPr="00DD7897" w:rsidRDefault="008E33A3" w:rsidP="008E33A3">
      <w:pPr>
        <w:pStyle w:val="BodyText"/>
        <w:tabs>
          <w:tab w:val="left" w:pos="540"/>
        </w:tabs>
        <w:ind w:left="0" w:firstLine="36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8730BC">
        <w:rPr>
          <w:rFonts w:ascii="Arial" w:hAnsi="Arial" w:cs="Arial"/>
          <w:color w:val="0000FF"/>
        </w:rPr>
        <w:t>N/A</w:t>
      </w:r>
    </w:p>
    <w:p w14:paraId="2C43D9BA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bookmarkStart w:id="8" w:name="_Toc164235659"/>
      <w:r>
        <w:t>3</w:t>
      </w:r>
      <w:r w:rsidR="00DD7897">
        <w:t>.0</w:t>
      </w:r>
      <w:r w:rsidR="00DD7897">
        <w:tab/>
      </w:r>
      <w:r w:rsidR="00564477">
        <w:t>Accomplishments Planned for Next Period</w:t>
      </w:r>
      <w:bookmarkEnd w:id="8"/>
      <w:r w:rsidR="00327F11" w:rsidRPr="00327F11">
        <w:t xml:space="preserve"> </w:t>
      </w:r>
    </w:p>
    <w:p w14:paraId="42047E00" w14:textId="77777777" w:rsidR="00564477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9" w:name="_Toc164235660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Activities</w:t>
      </w:r>
      <w:bookmarkEnd w:id="9"/>
    </w:p>
    <w:p w14:paraId="096093B0" w14:textId="77777777" w:rsidR="00AA0014" w:rsidRPr="00CC110D" w:rsidRDefault="00AA0014" w:rsidP="00CC110D">
      <w:pPr>
        <w:pStyle w:val="BodyText"/>
      </w:pPr>
    </w:p>
    <w:p w14:paraId="590E8B92" w14:textId="77777777" w:rsidR="00CC110D" w:rsidRPr="00CC110D" w:rsidRDefault="00CC110D" w:rsidP="00CC110D">
      <w:pPr>
        <w:pStyle w:val="BodyText"/>
      </w:pPr>
      <w:r>
        <w:tab/>
      </w:r>
    </w:p>
    <w:p w14:paraId="1E0D4891" w14:textId="77777777" w:rsidR="00564477" w:rsidRPr="0054431C" w:rsidRDefault="00D9265E" w:rsidP="008E33A3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0" w:name="_Toc164235661"/>
      <w:r>
        <w:rPr>
          <w:rFonts w:cs="Arial"/>
          <w:sz w:val="22"/>
          <w:szCs w:val="22"/>
        </w:rPr>
        <w:t>3</w:t>
      </w:r>
      <w:r w:rsidR="00DD7897" w:rsidRPr="0054431C">
        <w:rPr>
          <w:rFonts w:cs="Arial"/>
          <w:sz w:val="22"/>
          <w:szCs w:val="22"/>
        </w:rPr>
        <w:t>.2</w:t>
      </w:r>
      <w:r w:rsidR="008E33A3">
        <w:rPr>
          <w:rFonts w:cs="Arial"/>
          <w:sz w:val="22"/>
          <w:szCs w:val="22"/>
        </w:rPr>
        <w:tab/>
      </w:r>
      <w:r w:rsidR="00564477" w:rsidRPr="0054431C">
        <w:rPr>
          <w:rFonts w:cs="Arial"/>
          <w:sz w:val="22"/>
          <w:szCs w:val="22"/>
        </w:rPr>
        <w:t>Deliverables</w:t>
      </w:r>
      <w:bookmarkEnd w:id="10"/>
    </w:p>
    <w:p w14:paraId="7EA5A50F" w14:textId="3E5D1230" w:rsidR="00CC110D" w:rsidRDefault="00AA0014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bookmarkStart w:id="11" w:name="_Toc164235662"/>
      <w:r>
        <w:rPr>
          <w:rFonts w:ascii="Arial" w:hAnsi="Arial" w:cs="Arial"/>
          <w:color w:val="0000FF"/>
        </w:rPr>
        <w:tab/>
      </w:r>
      <w:r w:rsidR="000D6FB3">
        <w:rPr>
          <w:rFonts w:ascii="Arial" w:hAnsi="Arial" w:cs="Arial"/>
          <w:color w:val="0000FF"/>
        </w:rPr>
        <w:t>Earned Value Analysis</w:t>
      </w:r>
    </w:p>
    <w:p w14:paraId="61461F28" w14:textId="24C160A8" w:rsidR="00704465" w:rsidRPr="0054431C" w:rsidRDefault="003127F9" w:rsidP="00AA0014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lastRenderedPageBreak/>
        <w:tab/>
      </w:r>
      <w:r w:rsidR="00070C57">
        <w:rPr>
          <w:noProof/>
        </w:rPr>
        <w:drawing>
          <wp:inline distT="0" distB="0" distL="0" distR="0" wp14:anchorId="29A5CF0B" wp14:editId="2E410320">
            <wp:extent cx="4528993" cy="460947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0466" cy="46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E1B" w14:textId="77777777" w:rsidR="0056447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</w:pPr>
      <w:r>
        <w:t>4</w:t>
      </w:r>
      <w:r w:rsidR="00DD7897">
        <w:t>.0</w:t>
      </w:r>
      <w:r w:rsidR="00DD7897">
        <w:tab/>
      </w:r>
      <w:r w:rsidR="00062AD6">
        <w:t>To D</w:t>
      </w:r>
      <w:r w:rsidR="00973EC7">
        <w:t xml:space="preserve">ate </w:t>
      </w:r>
      <w:r w:rsidR="003C4747">
        <w:t>Earned Values</w:t>
      </w:r>
      <w:bookmarkEnd w:id="11"/>
    </w:p>
    <w:tbl>
      <w:tblPr>
        <w:tblW w:w="9180" w:type="dxa"/>
        <w:tblInd w:w="8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1031"/>
        <w:gridCol w:w="1031"/>
        <w:gridCol w:w="1315"/>
        <w:gridCol w:w="900"/>
        <w:gridCol w:w="1080"/>
        <w:gridCol w:w="900"/>
        <w:gridCol w:w="961"/>
        <w:gridCol w:w="839"/>
      </w:tblGrid>
      <w:tr w:rsidR="003C4747" w:rsidRPr="00DD7897" w14:paraId="0A0295F9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878CD1" w14:textId="77777777" w:rsidR="00973EC7" w:rsidRPr="00DD7897" w:rsidRDefault="00973EC7" w:rsidP="001B3CD1">
            <w:pPr>
              <w:pStyle w:val="TableHeader"/>
            </w:pP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5331DA95" w14:textId="77777777" w:rsidR="003C4747" w:rsidRPr="00DD7897" w:rsidRDefault="00973EC7" w:rsidP="009A41E2">
            <w:pPr>
              <w:pStyle w:val="TableHeader"/>
              <w:jc w:val="center"/>
            </w:pPr>
            <w:r w:rsidRPr="00DD7897">
              <w:t>PV</w:t>
            </w:r>
          </w:p>
        </w:tc>
        <w:tc>
          <w:tcPr>
            <w:tcW w:w="1031" w:type="dxa"/>
            <w:tcBorders>
              <w:left w:val="single" w:sz="4" w:space="0" w:color="808080"/>
            </w:tcBorders>
            <w:shd w:val="clear" w:color="auto" w:fill="auto"/>
          </w:tcPr>
          <w:p w14:paraId="3A9B69DC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AC</w:t>
            </w:r>
          </w:p>
        </w:tc>
        <w:tc>
          <w:tcPr>
            <w:tcW w:w="1315" w:type="dxa"/>
            <w:shd w:val="clear" w:color="auto" w:fill="auto"/>
          </w:tcPr>
          <w:p w14:paraId="7738EDB1" w14:textId="77777777" w:rsidR="003C4747" w:rsidRPr="00DD7897" w:rsidRDefault="00327F11" w:rsidP="009A41E2">
            <w:pPr>
              <w:pStyle w:val="TableHeader"/>
              <w:jc w:val="center"/>
            </w:pPr>
            <w:r w:rsidRPr="00DD7897">
              <w:t>EV</w:t>
            </w:r>
          </w:p>
        </w:tc>
        <w:tc>
          <w:tcPr>
            <w:tcW w:w="900" w:type="dxa"/>
            <w:shd w:val="clear" w:color="auto" w:fill="auto"/>
          </w:tcPr>
          <w:p w14:paraId="5E03982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CV</w:t>
            </w:r>
          </w:p>
        </w:tc>
        <w:tc>
          <w:tcPr>
            <w:tcW w:w="1080" w:type="dxa"/>
            <w:shd w:val="clear" w:color="auto" w:fill="auto"/>
          </w:tcPr>
          <w:p w14:paraId="4AF13649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SV</w:t>
            </w:r>
          </w:p>
        </w:tc>
        <w:tc>
          <w:tcPr>
            <w:tcW w:w="900" w:type="dxa"/>
            <w:shd w:val="clear" w:color="auto" w:fill="auto"/>
          </w:tcPr>
          <w:p w14:paraId="22BC5CB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CPI</w:t>
            </w:r>
          </w:p>
        </w:tc>
        <w:tc>
          <w:tcPr>
            <w:tcW w:w="961" w:type="dxa"/>
            <w:shd w:val="clear" w:color="auto" w:fill="auto"/>
          </w:tcPr>
          <w:p w14:paraId="2F3ED724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SPI</w:t>
            </w:r>
          </w:p>
        </w:tc>
        <w:tc>
          <w:tcPr>
            <w:tcW w:w="839" w:type="dxa"/>
            <w:shd w:val="clear" w:color="auto" w:fill="auto"/>
          </w:tcPr>
          <w:p w14:paraId="18D04C0F" w14:textId="77777777" w:rsidR="003C4747" w:rsidRPr="00DD7897" w:rsidRDefault="003C4747" w:rsidP="009A41E2">
            <w:pPr>
              <w:pStyle w:val="TableHeader"/>
              <w:jc w:val="center"/>
            </w:pPr>
            <w:r w:rsidRPr="00DD7897">
              <w:t>E</w:t>
            </w:r>
            <w:r w:rsidR="00973EC7" w:rsidRPr="00DD7897">
              <w:t>A</w:t>
            </w:r>
            <w:r w:rsidRPr="00DD7897">
              <w:t>C</w:t>
            </w:r>
          </w:p>
        </w:tc>
      </w:tr>
      <w:tr w:rsidR="003C4747" w:rsidRPr="00DD7897" w14:paraId="11F06F7F" w14:textId="77777777" w:rsidTr="005059CD">
        <w:trPr>
          <w:cantSplit/>
          <w:trHeight w:val="168"/>
        </w:trPr>
        <w:tc>
          <w:tcPr>
            <w:tcW w:w="1123" w:type="dxa"/>
            <w:tcBorders>
              <w:top w:val="single" w:sz="4" w:space="0" w:color="808080"/>
            </w:tcBorders>
            <w:shd w:val="clear" w:color="auto" w:fill="auto"/>
          </w:tcPr>
          <w:p w14:paraId="20401F9D" w14:textId="77777777" w:rsidR="003C4747" w:rsidRPr="00DD7897" w:rsidRDefault="003C4747" w:rsidP="002732C4">
            <w:pPr>
              <w:pStyle w:val="TableHeader"/>
            </w:pPr>
            <w:r w:rsidRPr="00DD7897">
              <w:t>Current</w:t>
            </w:r>
          </w:p>
        </w:tc>
        <w:tc>
          <w:tcPr>
            <w:tcW w:w="1031" w:type="dxa"/>
            <w:shd w:val="clear" w:color="auto" w:fill="auto"/>
          </w:tcPr>
          <w:p w14:paraId="57099FAD" w14:textId="6B30B989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47000</w:t>
            </w:r>
          </w:p>
        </w:tc>
        <w:tc>
          <w:tcPr>
            <w:tcW w:w="1031" w:type="dxa"/>
            <w:shd w:val="clear" w:color="auto" w:fill="auto"/>
          </w:tcPr>
          <w:p w14:paraId="273FA14A" w14:textId="7F67A39C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42500</w:t>
            </w:r>
          </w:p>
        </w:tc>
        <w:tc>
          <w:tcPr>
            <w:tcW w:w="1315" w:type="dxa"/>
            <w:shd w:val="clear" w:color="auto" w:fill="auto"/>
          </w:tcPr>
          <w:p w14:paraId="4F1B6DDF" w14:textId="4A0D7255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50625</w:t>
            </w:r>
          </w:p>
        </w:tc>
        <w:tc>
          <w:tcPr>
            <w:tcW w:w="900" w:type="dxa"/>
            <w:shd w:val="clear" w:color="auto" w:fill="auto"/>
          </w:tcPr>
          <w:p w14:paraId="6A52E39E" w14:textId="5988A47F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6125</w:t>
            </w:r>
          </w:p>
        </w:tc>
        <w:tc>
          <w:tcPr>
            <w:tcW w:w="1080" w:type="dxa"/>
            <w:shd w:val="clear" w:color="auto" w:fill="auto"/>
          </w:tcPr>
          <w:p w14:paraId="08F31BEA" w14:textId="5FD56F20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3625</w:t>
            </w:r>
          </w:p>
        </w:tc>
        <w:tc>
          <w:tcPr>
            <w:tcW w:w="900" w:type="dxa"/>
            <w:shd w:val="clear" w:color="auto" w:fill="auto"/>
          </w:tcPr>
          <w:p w14:paraId="7182889E" w14:textId="32FAD4FE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1.19</w:t>
            </w:r>
          </w:p>
        </w:tc>
        <w:tc>
          <w:tcPr>
            <w:tcW w:w="961" w:type="dxa"/>
          </w:tcPr>
          <w:p w14:paraId="37C00079" w14:textId="7C547813" w:rsidR="006C4A24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  <w:tc>
          <w:tcPr>
            <w:tcW w:w="839" w:type="dxa"/>
          </w:tcPr>
          <w:p w14:paraId="5BDEEB29" w14:textId="789521EF" w:rsidR="003C4747" w:rsidRPr="00DD7897" w:rsidRDefault="004B1AC9" w:rsidP="002732C4">
            <w:pPr>
              <w:pStyle w:val="Table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56667</w:t>
            </w:r>
          </w:p>
        </w:tc>
      </w:tr>
    </w:tbl>
    <w:p w14:paraId="4FF20851" w14:textId="77777777" w:rsidR="00564477" w:rsidRPr="00D9265E" w:rsidRDefault="00564477" w:rsidP="002732C4">
      <w:pPr>
        <w:keepNext/>
        <w:rPr>
          <w:rFonts w:ascii="Arial" w:hAnsi="Arial" w:cs="Arial"/>
          <w:sz w:val="6"/>
          <w:szCs w:val="6"/>
        </w:rPr>
      </w:pPr>
    </w:p>
    <w:tbl>
      <w:tblPr>
        <w:tblW w:w="9540" w:type="dxa"/>
        <w:tblInd w:w="82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2700"/>
        <w:gridCol w:w="3060"/>
      </w:tblGrid>
      <w:tr w:rsidR="00564477" w:rsidRPr="00DD7897" w14:paraId="18B43055" w14:textId="77777777" w:rsidTr="00B05569">
        <w:trPr>
          <w:cantSplit/>
          <w:trHeight w:val="147"/>
        </w:trPr>
        <w:tc>
          <w:tcPr>
            <w:tcW w:w="9540" w:type="dxa"/>
            <w:gridSpan w:val="3"/>
            <w:shd w:val="clear" w:color="auto" w:fill="auto"/>
          </w:tcPr>
          <w:p w14:paraId="1335F993" w14:textId="77777777" w:rsidR="00564477" w:rsidRPr="00DD7897" w:rsidRDefault="00564477" w:rsidP="002732C4">
            <w:pPr>
              <w:pStyle w:val="BodyText"/>
              <w:keepNext/>
              <w:spacing w:after="4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* Earned Value Indicators:</w:t>
            </w:r>
          </w:p>
        </w:tc>
      </w:tr>
      <w:tr w:rsidR="00564477" w:rsidRPr="00DD7897" w14:paraId="3E811669" w14:textId="77777777" w:rsidTr="00B05569">
        <w:trPr>
          <w:cantSplit/>
          <w:trHeight w:val="225"/>
        </w:trPr>
        <w:tc>
          <w:tcPr>
            <w:tcW w:w="3780" w:type="dxa"/>
            <w:shd w:val="clear" w:color="auto" w:fill="auto"/>
          </w:tcPr>
          <w:p w14:paraId="53AEDBA2" w14:textId="77777777" w:rsidR="00564477" w:rsidRPr="00DD7897" w:rsidRDefault="00973EC7" w:rsidP="00663E59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PV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Planned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Budgeted Cost of Work Scheduled</w:t>
            </w:r>
          </w:p>
          <w:p w14:paraId="762CBCE0" w14:textId="77777777" w:rsidR="00564477" w:rsidRPr="00DD7897" w:rsidRDefault="00973EC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AC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Actual Cost of Work Performed</w:t>
            </w:r>
          </w:p>
          <w:p w14:paraId="2D56D436" w14:textId="77777777" w:rsidR="00564477" w:rsidRDefault="00327F11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432"/>
              </w:tabs>
              <w:spacing w:after="0"/>
              <w:ind w:left="43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EV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= </w:t>
            </w:r>
            <w:r w:rsidR="00663E59">
              <w:rPr>
                <w:rFonts w:ascii="Arial" w:hAnsi="Arial" w:cs="Arial"/>
                <w:sz w:val="16"/>
                <w:szCs w:val="16"/>
              </w:rPr>
              <w:t xml:space="preserve">Earned Value or 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>Budg</w:t>
            </w:r>
            <w:r w:rsidR="00893BE6">
              <w:rPr>
                <w:rFonts w:ascii="Arial" w:hAnsi="Arial" w:cs="Arial"/>
                <w:sz w:val="16"/>
                <w:szCs w:val="16"/>
              </w:rPr>
              <w:t>eted</w:t>
            </w:r>
            <w:r w:rsidR="00564477" w:rsidRPr="00DD7897">
              <w:rPr>
                <w:rFonts w:ascii="Arial" w:hAnsi="Arial" w:cs="Arial"/>
                <w:sz w:val="16"/>
                <w:szCs w:val="16"/>
              </w:rPr>
              <w:t xml:space="preserve"> Cost of Work Performed</w:t>
            </w:r>
            <w:r w:rsidR="00663E59">
              <w:rPr>
                <w:rFonts w:ascii="Arial" w:hAnsi="Arial" w:cs="Arial"/>
                <w:sz w:val="16"/>
                <w:szCs w:val="16"/>
              </w:rPr>
              <w:t>,</w:t>
            </w:r>
          </w:p>
          <w:p w14:paraId="7717F8C0" w14:textId="77777777" w:rsidR="00B05569" w:rsidRPr="00DD7897" w:rsidRDefault="00B05569" w:rsidP="00B05569">
            <w:pPr>
              <w:pStyle w:val="BodyText"/>
              <w:keepNext/>
              <w:spacing w:after="0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00" w:type="dxa"/>
          </w:tcPr>
          <w:p w14:paraId="6DAED57C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 xml:space="preserve">CV = Cost Variance </w:t>
            </w:r>
          </w:p>
          <w:p w14:paraId="6740DA13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SV = Schedule Variance</w:t>
            </w:r>
          </w:p>
          <w:p w14:paraId="3DFAF7A0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CPI = Cost Performance Index</w:t>
            </w:r>
          </w:p>
        </w:tc>
        <w:tc>
          <w:tcPr>
            <w:tcW w:w="3060" w:type="dxa"/>
          </w:tcPr>
          <w:p w14:paraId="5FFA7E1B" w14:textId="77777777" w:rsidR="00564477" w:rsidRPr="00DD7897" w:rsidRDefault="0056447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SPI</w:t>
            </w:r>
            <w:r w:rsidR="003C4747"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= Schedule Performance </w:t>
            </w:r>
            <w:r w:rsidR="00B05569">
              <w:rPr>
                <w:rFonts w:ascii="Arial" w:hAnsi="Arial" w:cs="Arial"/>
                <w:sz w:val="16"/>
                <w:szCs w:val="16"/>
              </w:rPr>
              <w:t xml:space="preserve">Index </w:t>
            </w:r>
          </w:p>
          <w:p w14:paraId="27C4A881" w14:textId="77777777" w:rsidR="003C4747" w:rsidRPr="00DD7897" w:rsidRDefault="003C4747" w:rsidP="002732C4">
            <w:pPr>
              <w:pStyle w:val="BodyText"/>
              <w:keepNext/>
              <w:numPr>
                <w:ilvl w:val="0"/>
                <w:numId w:val="43"/>
              </w:numPr>
              <w:tabs>
                <w:tab w:val="clear" w:pos="2880"/>
                <w:tab w:val="num" w:pos="252"/>
              </w:tabs>
              <w:spacing w:after="0"/>
              <w:ind w:left="252" w:hanging="187"/>
              <w:rPr>
                <w:rFonts w:ascii="Arial" w:hAnsi="Arial" w:cs="Arial"/>
                <w:sz w:val="16"/>
                <w:szCs w:val="16"/>
              </w:rPr>
            </w:pPr>
            <w:r w:rsidRPr="00DD7897">
              <w:rPr>
                <w:rFonts w:ascii="Arial" w:hAnsi="Arial" w:cs="Arial"/>
                <w:sz w:val="16"/>
                <w:szCs w:val="16"/>
              </w:rPr>
              <w:t>E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A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C = Estimate </w:t>
            </w:r>
            <w:r w:rsidR="00893BE6">
              <w:rPr>
                <w:rFonts w:ascii="Arial" w:hAnsi="Arial" w:cs="Arial"/>
                <w:sz w:val="16"/>
                <w:szCs w:val="16"/>
              </w:rPr>
              <w:t>a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t</w:t>
            </w:r>
            <w:r w:rsidRPr="00DD78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7F11" w:rsidRPr="00DD7897">
              <w:rPr>
                <w:rFonts w:ascii="Arial" w:hAnsi="Arial" w:cs="Arial"/>
                <w:sz w:val="16"/>
                <w:szCs w:val="16"/>
              </w:rPr>
              <w:t>Complet</w:t>
            </w:r>
            <w:r w:rsidR="00973EC7" w:rsidRPr="00DD7897">
              <w:rPr>
                <w:rFonts w:ascii="Arial" w:hAnsi="Arial" w:cs="Arial"/>
                <w:sz w:val="16"/>
                <w:szCs w:val="16"/>
              </w:rPr>
              <w:t>ion</w:t>
            </w:r>
          </w:p>
        </w:tc>
      </w:tr>
    </w:tbl>
    <w:p w14:paraId="79E4D8B1" w14:textId="77777777" w:rsidR="003909B9" w:rsidRPr="004F0FE5" w:rsidRDefault="00B05569" w:rsidP="003909B9">
      <w:pPr>
        <w:pStyle w:val="Header"/>
        <w:tabs>
          <w:tab w:val="clear" w:pos="8640"/>
          <w:tab w:val="right" w:pos="9965"/>
        </w:tabs>
        <w:rPr>
          <w:rFonts w:ascii="Arial" w:hAnsi="Arial" w:cs="Arial"/>
          <w:sz w:val="18"/>
          <w:szCs w:val="28"/>
          <w:u w:val="single"/>
        </w:rPr>
      </w:pPr>
      <w:r>
        <w:rPr>
          <w:rFonts w:cs="Arial"/>
          <w:color w:val="0000FF"/>
        </w:rPr>
        <w:br w:type="page"/>
      </w:r>
      <w:r w:rsidR="003909B9">
        <w:rPr>
          <w:rFonts w:ascii="Arial" w:hAnsi="Arial" w:cs="Arial"/>
          <w:sz w:val="18"/>
          <w:szCs w:val="28"/>
          <w:u w:val="single"/>
        </w:rPr>
        <w:lastRenderedPageBreak/>
        <w:t>UMGC</w:t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 w:rsidRPr="004F0FE5">
        <w:rPr>
          <w:rFonts w:ascii="Arial" w:hAnsi="Arial" w:cs="Arial"/>
          <w:sz w:val="18"/>
          <w:szCs w:val="28"/>
          <w:u w:val="single"/>
        </w:rPr>
        <w:tab/>
      </w:r>
      <w:r w:rsidR="003909B9">
        <w:rPr>
          <w:rFonts w:ascii="Arial" w:hAnsi="Arial" w:cs="Arial"/>
          <w:sz w:val="18"/>
          <w:szCs w:val="28"/>
          <w:u w:val="single"/>
        </w:rPr>
        <w:t>CMSC 495</w:t>
      </w:r>
    </w:p>
    <w:p w14:paraId="5B5A076B" w14:textId="77777777" w:rsidR="00893BE6" w:rsidRDefault="00893BE6" w:rsidP="00893BE6">
      <w:pPr>
        <w:pStyle w:val="Title"/>
        <w:tabs>
          <w:tab w:val="right" w:pos="9900"/>
        </w:tabs>
        <w:spacing w:before="0" w:after="0"/>
        <w:jc w:val="left"/>
        <w:rPr>
          <w:b w:val="0"/>
          <w:sz w:val="18"/>
          <w:szCs w:val="18"/>
          <w:u w:val="single"/>
        </w:rPr>
      </w:pPr>
    </w:p>
    <w:p w14:paraId="27DB7D4C" w14:textId="77777777" w:rsidR="008B6BC4" w:rsidRPr="00DD7897" w:rsidRDefault="00D9265E" w:rsidP="005059CD">
      <w:pPr>
        <w:pStyle w:val="Heading1"/>
        <w:numPr>
          <w:ilvl w:val="0"/>
          <w:numId w:val="0"/>
        </w:numPr>
        <w:shd w:val="clear" w:color="auto" w:fill="auto"/>
        <w:tabs>
          <w:tab w:val="left" w:pos="540"/>
        </w:tabs>
        <w:spacing w:before="320"/>
        <w:ind w:right="182"/>
        <w:rPr>
          <w:rFonts w:cs="Arial"/>
        </w:rPr>
      </w:pPr>
      <w:bookmarkStart w:id="12" w:name="_Toc91490338"/>
      <w:bookmarkStart w:id="13" w:name="_Toc92098795"/>
      <w:bookmarkStart w:id="14" w:name="_Toc164235663"/>
      <w:bookmarkEnd w:id="12"/>
      <w:bookmarkEnd w:id="13"/>
      <w:r>
        <w:rPr>
          <w:rFonts w:cs="Arial"/>
        </w:rPr>
        <w:t>5</w:t>
      </w:r>
      <w:r w:rsidR="00DD7897" w:rsidRPr="00DD7897">
        <w:rPr>
          <w:rFonts w:cs="Arial"/>
        </w:rPr>
        <w:t>.0</w:t>
      </w:r>
      <w:r w:rsidR="00DD7897" w:rsidRPr="00DD7897">
        <w:rPr>
          <w:rFonts w:cs="Arial"/>
        </w:rPr>
        <w:tab/>
      </w:r>
      <w:r w:rsidR="00BD3CE8">
        <w:rPr>
          <w:rFonts w:cs="Arial"/>
        </w:rPr>
        <w:t xml:space="preserve">Risks </w:t>
      </w:r>
      <w:r w:rsidR="00B128D0">
        <w:rPr>
          <w:rFonts w:cs="Arial"/>
        </w:rPr>
        <w:t xml:space="preserve">and Issues </w:t>
      </w:r>
      <w:r w:rsidR="008B6BC4" w:rsidRPr="00DD7897">
        <w:rPr>
          <w:rFonts w:cs="Arial"/>
        </w:rPr>
        <w:t>Summary</w:t>
      </w:r>
      <w:bookmarkEnd w:id="14"/>
      <w:r w:rsidR="008B6BC4" w:rsidRPr="00DD7897">
        <w:rPr>
          <w:rFonts w:cs="Arial"/>
        </w:rPr>
        <w:t xml:space="preserve"> </w:t>
      </w:r>
    </w:p>
    <w:p w14:paraId="2A6295E4" w14:textId="77777777" w:rsidR="00415A18" w:rsidRPr="0054431C" w:rsidRDefault="00D9265E" w:rsidP="00A372EC">
      <w:pPr>
        <w:pStyle w:val="Heading2"/>
        <w:numPr>
          <w:ilvl w:val="0"/>
          <w:numId w:val="0"/>
        </w:numPr>
        <w:tabs>
          <w:tab w:val="left" w:pos="540"/>
        </w:tabs>
        <w:rPr>
          <w:rFonts w:cs="Arial"/>
          <w:sz w:val="22"/>
          <w:szCs w:val="22"/>
        </w:rPr>
      </w:pPr>
      <w:bookmarkStart w:id="15" w:name="_Toc164235664"/>
      <w:r>
        <w:rPr>
          <w:rFonts w:cs="Arial"/>
          <w:sz w:val="22"/>
          <w:szCs w:val="22"/>
        </w:rPr>
        <w:t>5</w:t>
      </w:r>
      <w:r w:rsidR="00DD7897" w:rsidRPr="0054431C">
        <w:rPr>
          <w:rFonts w:cs="Arial"/>
          <w:sz w:val="22"/>
          <w:szCs w:val="22"/>
        </w:rPr>
        <w:t>.1</w:t>
      </w:r>
      <w:r w:rsidR="00DD7897" w:rsidRPr="0054431C">
        <w:rPr>
          <w:rFonts w:cs="Arial"/>
          <w:sz w:val="22"/>
          <w:szCs w:val="22"/>
        </w:rPr>
        <w:tab/>
      </w:r>
      <w:bookmarkEnd w:id="15"/>
      <w:r w:rsidR="00B128D0">
        <w:rPr>
          <w:rFonts w:cs="Arial"/>
          <w:sz w:val="22"/>
          <w:szCs w:val="22"/>
        </w:rPr>
        <w:t>New</w:t>
      </w:r>
    </w:p>
    <w:p w14:paraId="231D1808" w14:textId="77777777" w:rsidR="00A9593A" w:rsidRPr="00DD7897" w:rsidRDefault="00A372EC" w:rsidP="00A372EC">
      <w:pPr>
        <w:pStyle w:val="BodyText"/>
        <w:tabs>
          <w:tab w:val="left" w:pos="540"/>
        </w:tabs>
        <w:ind w:left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 w:rsidR="00415A18" w:rsidRPr="00DD7897">
        <w:rPr>
          <w:rFonts w:ascii="Arial" w:hAnsi="Arial" w:cs="Arial"/>
          <w:color w:val="0000FF"/>
        </w:rPr>
        <w:t>[</w:t>
      </w:r>
      <w:r w:rsidR="00F47BDE">
        <w:rPr>
          <w:rFonts w:ascii="Arial" w:hAnsi="Arial" w:cs="Arial"/>
          <w:color w:val="0000FF"/>
        </w:rPr>
        <w:t>List</w:t>
      </w:r>
      <w:r w:rsidR="00415A18" w:rsidRPr="00DD7897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new </w:t>
      </w:r>
      <w:r w:rsidR="00415A18" w:rsidRPr="00DD7897">
        <w:rPr>
          <w:rFonts w:ascii="Arial" w:hAnsi="Arial" w:cs="Arial"/>
          <w:color w:val="0000FF"/>
        </w:rPr>
        <w:t xml:space="preserve">major </w:t>
      </w:r>
      <w:r w:rsidR="00B128D0">
        <w:rPr>
          <w:rFonts w:ascii="Arial" w:hAnsi="Arial" w:cs="Arial"/>
          <w:color w:val="0000FF"/>
        </w:rPr>
        <w:t>risks or issues that will be addressed in</w:t>
      </w:r>
      <w:r w:rsidR="00415A18" w:rsidRPr="00DD7897">
        <w:rPr>
          <w:rFonts w:ascii="Arial" w:hAnsi="Arial" w:cs="Arial"/>
          <w:color w:val="0000FF"/>
        </w:rPr>
        <w:t xml:space="preserve"> the next period.]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538D9715" w14:textId="77777777" w:rsidTr="00B128D0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2E2FBA55" w14:textId="77777777" w:rsidR="00B128D0" w:rsidRDefault="00B128D0" w:rsidP="00B05569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780C1708" w14:textId="77777777" w:rsidR="00B128D0" w:rsidRPr="00FC2B35" w:rsidRDefault="00B128D0" w:rsidP="00B05569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02DC8B0A" w14:textId="77777777" w:rsidR="00B128D0" w:rsidRDefault="00B128D0" w:rsidP="00B05569">
            <w:pPr>
              <w:pStyle w:val="TableHeader"/>
              <w:jc w:val="center"/>
            </w:pPr>
            <w:r>
              <w:t>Action</w:t>
            </w:r>
          </w:p>
        </w:tc>
        <w:tc>
          <w:tcPr>
            <w:tcW w:w="1620" w:type="dxa"/>
            <w:shd w:val="clear" w:color="auto" w:fill="auto"/>
          </w:tcPr>
          <w:p w14:paraId="61CEBF4B" w14:textId="77777777" w:rsidR="00B128D0" w:rsidRDefault="00B128D0" w:rsidP="00B05569">
            <w:pPr>
              <w:pStyle w:val="TableHeader"/>
              <w:jc w:val="center"/>
            </w:pPr>
            <w:r>
              <w:t>Owner</w:t>
            </w:r>
          </w:p>
        </w:tc>
      </w:tr>
      <w:tr w:rsidR="00B128D0" w:rsidRPr="00107066" w14:paraId="01B1F857" w14:textId="77777777" w:rsidTr="00B128D0">
        <w:trPr>
          <w:cantSplit/>
          <w:trHeight w:val="147"/>
        </w:trPr>
        <w:tc>
          <w:tcPr>
            <w:tcW w:w="1880" w:type="dxa"/>
          </w:tcPr>
          <w:p w14:paraId="79E9F49D" w14:textId="008B7D73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1F5A3222" w14:textId="562FBDA6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62420902" w14:textId="3C59A585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A607695" w14:textId="4EF23149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7053AC8B" w14:textId="77777777" w:rsidTr="00B128D0">
        <w:trPr>
          <w:cantSplit/>
          <w:trHeight w:val="147"/>
        </w:trPr>
        <w:tc>
          <w:tcPr>
            <w:tcW w:w="1880" w:type="dxa"/>
          </w:tcPr>
          <w:p w14:paraId="2390DCA7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076DAB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154F3953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1B56E9CA" w14:textId="77777777" w:rsidR="00B128D0" w:rsidRPr="008C3865" w:rsidRDefault="00B128D0" w:rsidP="0085555C">
            <w:pPr>
              <w:pStyle w:val="TableText"/>
              <w:keepNext/>
            </w:pPr>
          </w:p>
        </w:tc>
      </w:tr>
      <w:tr w:rsidR="00B128D0" w:rsidRPr="00107066" w14:paraId="5F1E83BE" w14:textId="77777777" w:rsidTr="00B128D0">
        <w:trPr>
          <w:cantSplit/>
          <w:trHeight w:val="147"/>
        </w:trPr>
        <w:tc>
          <w:tcPr>
            <w:tcW w:w="1880" w:type="dxa"/>
          </w:tcPr>
          <w:p w14:paraId="550F393F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4413FD54" w14:textId="77777777" w:rsidR="00B128D0" w:rsidRPr="00FC2B35" w:rsidRDefault="00B128D0" w:rsidP="0085555C">
            <w:pPr>
              <w:pStyle w:val="TableText"/>
              <w:keepNext/>
            </w:pPr>
          </w:p>
        </w:tc>
        <w:tc>
          <w:tcPr>
            <w:tcW w:w="3240" w:type="dxa"/>
          </w:tcPr>
          <w:p w14:paraId="4DEA5861" w14:textId="77777777" w:rsidR="00B128D0" w:rsidRPr="008C3865" w:rsidRDefault="00B128D0" w:rsidP="0085555C">
            <w:pPr>
              <w:pStyle w:val="TableText"/>
              <w:keepNext/>
            </w:pPr>
          </w:p>
        </w:tc>
        <w:tc>
          <w:tcPr>
            <w:tcW w:w="1620" w:type="dxa"/>
          </w:tcPr>
          <w:p w14:paraId="324D6B6A" w14:textId="77777777" w:rsidR="00B128D0" w:rsidRPr="008C3865" w:rsidRDefault="00B128D0" w:rsidP="0085555C">
            <w:pPr>
              <w:pStyle w:val="TableText"/>
              <w:keepNext/>
            </w:pPr>
          </w:p>
        </w:tc>
      </w:tr>
    </w:tbl>
    <w:p w14:paraId="30B0FFBE" w14:textId="77777777" w:rsidR="00415A18" w:rsidRPr="00B05569" w:rsidRDefault="00D9265E" w:rsidP="00496E58">
      <w:pPr>
        <w:pStyle w:val="Heading2"/>
        <w:numPr>
          <w:ilvl w:val="0"/>
          <w:numId w:val="0"/>
        </w:numPr>
        <w:tabs>
          <w:tab w:val="left" w:pos="540"/>
        </w:tabs>
        <w:rPr>
          <w:sz w:val="22"/>
          <w:szCs w:val="22"/>
        </w:rPr>
      </w:pPr>
      <w:bookmarkStart w:id="16" w:name="_Toc164235665"/>
      <w:r>
        <w:rPr>
          <w:sz w:val="22"/>
          <w:szCs w:val="22"/>
        </w:rPr>
        <w:t>5</w:t>
      </w:r>
      <w:r w:rsidR="00B05569" w:rsidRPr="00B05569">
        <w:rPr>
          <w:sz w:val="22"/>
          <w:szCs w:val="22"/>
        </w:rPr>
        <w:t>.2</w:t>
      </w:r>
      <w:r w:rsidR="00B05569" w:rsidRPr="00B05569">
        <w:rPr>
          <w:sz w:val="22"/>
          <w:szCs w:val="22"/>
        </w:rPr>
        <w:tab/>
      </w:r>
      <w:r w:rsidR="00415A18" w:rsidRPr="00B05569">
        <w:rPr>
          <w:sz w:val="22"/>
          <w:szCs w:val="22"/>
        </w:rPr>
        <w:t>History</w:t>
      </w:r>
      <w:bookmarkEnd w:id="16"/>
    </w:p>
    <w:p w14:paraId="114FEF32" w14:textId="77777777" w:rsidR="00A9593A" w:rsidRDefault="008B6BC4" w:rsidP="00496E58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 w:rsidR="00B128D0"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 w:rsidR="00B128D0">
        <w:rPr>
          <w:rFonts w:ascii="Arial" w:hAnsi="Arial" w:cs="Arial"/>
          <w:color w:val="0000FF"/>
        </w:rPr>
        <w:t xml:space="preserve">previous major risks and </w:t>
      </w:r>
      <w:r w:rsidRPr="00B05569">
        <w:rPr>
          <w:rFonts w:ascii="Arial" w:hAnsi="Arial" w:cs="Arial"/>
          <w:color w:val="0000FF"/>
        </w:rPr>
        <w:t>issues</w:t>
      </w:r>
      <w:r w:rsidR="00B128D0">
        <w:rPr>
          <w:rFonts w:ascii="Arial" w:hAnsi="Arial" w:cs="Arial"/>
          <w:color w:val="0000FF"/>
        </w:rPr>
        <w:t xml:space="preserve"> </w:t>
      </w:r>
      <w:r w:rsidRPr="00B05569">
        <w:rPr>
          <w:rFonts w:ascii="Arial" w:hAnsi="Arial" w:cs="Arial"/>
          <w:color w:val="0000FF"/>
        </w:rPr>
        <w:t>for the project.</w:t>
      </w:r>
      <w:r w:rsidR="00F47BDE">
        <w:rPr>
          <w:rFonts w:ascii="Arial" w:hAnsi="Arial" w:cs="Arial"/>
          <w:color w:val="0000FF"/>
        </w:rPr>
        <w:t xml:space="preserve">  The Project Risk</w:t>
      </w:r>
      <w:r w:rsidR="00594209">
        <w:rPr>
          <w:rFonts w:ascii="Arial" w:hAnsi="Arial" w:cs="Arial"/>
          <w:color w:val="0000FF"/>
        </w:rPr>
        <w:t xml:space="preserve"> Log, AMC-PMO-307,</w:t>
      </w:r>
      <w:r w:rsidR="00F47BDE">
        <w:rPr>
          <w:rFonts w:ascii="Arial" w:hAnsi="Arial" w:cs="Arial"/>
          <w:color w:val="0000FF"/>
        </w:rPr>
        <w:t xml:space="preserve"> </w:t>
      </w:r>
      <w:r w:rsidR="002F5BCA">
        <w:rPr>
          <w:rFonts w:ascii="Arial" w:hAnsi="Arial" w:cs="Arial"/>
          <w:color w:val="0000FF"/>
        </w:rPr>
        <w:t xml:space="preserve">and the </w:t>
      </w:r>
      <w:r w:rsidR="00594209">
        <w:rPr>
          <w:rFonts w:ascii="Arial" w:hAnsi="Arial" w:cs="Arial"/>
          <w:color w:val="0000FF"/>
        </w:rPr>
        <w:t xml:space="preserve">Project </w:t>
      </w:r>
      <w:r w:rsidR="00F47BDE">
        <w:rPr>
          <w:rFonts w:ascii="Arial" w:hAnsi="Arial" w:cs="Arial"/>
          <w:color w:val="0000FF"/>
        </w:rPr>
        <w:t>Issue Log</w:t>
      </w:r>
      <w:r w:rsidR="00594209">
        <w:rPr>
          <w:rFonts w:ascii="Arial" w:hAnsi="Arial" w:cs="Arial"/>
          <w:color w:val="0000FF"/>
        </w:rPr>
        <w:t>, AMC-PMO-310,</w:t>
      </w:r>
      <w:r w:rsidR="00F47BDE">
        <w:rPr>
          <w:rFonts w:ascii="Arial" w:hAnsi="Arial" w:cs="Arial"/>
          <w:color w:val="0000FF"/>
        </w:rPr>
        <w:t xml:space="preserve"> may be attached for further support.</w:t>
      </w:r>
      <w:r w:rsidRPr="00B05569">
        <w:rPr>
          <w:rFonts w:ascii="Arial" w:hAnsi="Arial" w:cs="Arial"/>
          <w:color w:val="0000FF"/>
        </w:rPr>
        <w:t xml:space="preserve">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3240"/>
        <w:gridCol w:w="1620"/>
      </w:tblGrid>
      <w:tr w:rsidR="00B128D0" w:rsidRPr="00107066" w14:paraId="4BC92E08" w14:textId="77777777" w:rsidTr="00552078">
        <w:trPr>
          <w:cantSplit/>
          <w:trHeight w:val="14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42981C78" w14:textId="77777777" w:rsidR="002F5BCA" w:rsidRDefault="002F5BCA" w:rsidP="00552078">
            <w:pPr>
              <w:pStyle w:val="TableHeader"/>
              <w:jc w:val="center"/>
            </w:pPr>
          </w:p>
          <w:p w14:paraId="6088F01F" w14:textId="77777777" w:rsidR="00B128D0" w:rsidRDefault="00B128D0" w:rsidP="00552078">
            <w:pPr>
              <w:pStyle w:val="TableHeader"/>
              <w:jc w:val="center"/>
            </w:pPr>
            <w:r>
              <w:t>Risk/Issue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0070CEE0" w14:textId="77777777" w:rsidR="002F5BCA" w:rsidRDefault="002F5BCA" w:rsidP="00552078">
            <w:pPr>
              <w:pStyle w:val="TableHeader"/>
              <w:jc w:val="center"/>
            </w:pPr>
          </w:p>
          <w:p w14:paraId="02BD1349" w14:textId="77777777" w:rsidR="00B128D0" w:rsidRPr="00FC2B35" w:rsidRDefault="00B128D0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3240" w:type="dxa"/>
          </w:tcPr>
          <w:p w14:paraId="2A999BEF" w14:textId="77777777" w:rsidR="00B128D0" w:rsidRDefault="00B128D0" w:rsidP="00552078">
            <w:pPr>
              <w:pStyle w:val="TableHeader"/>
              <w:jc w:val="center"/>
            </w:pPr>
            <w:r>
              <w:t>Status</w:t>
            </w:r>
          </w:p>
          <w:p w14:paraId="61FFD894" w14:textId="77777777" w:rsidR="00B128D0" w:rsidRDefault="00B128D0" w:rsidP="00552078">
            <w:pPr>
              <w:pStyle w:val="TableHeader"/>
              <w:jc w:val="center"/>
            </w:pPr>
            <w:r>
              <w:t>(Open/Closed)</w:t>
            </w:r>
          </w:p>
        </w:tc>
        <w:tc>
          <w:tcPr>
            <w:tcW w:w="1620" w:type="dxa"/>
            <w:shd w:val="clear" w:color="auto" w:fill="auto"/>
          </w:tcPr>
          <w:p w14:paraId="2F249286" w14:textId="77777777" w:rsidR="002F5BCA" w:rsidRDefault="002F5BCA" w:rsidP="00552078">
            <w:pPr>
              <w:pStyle w:val="TableHeader"/>
              <w:jc w:val="center"/>
            </w:pPr>
          </w:p>
          <w:p w14:paraId="2915FE4A" w14:textId="77777777" w:rsidR="00B128D0" w:rsidRDefault="00B128D0" w:rsidP="00552078">
            <w:pPr>
              <w:pStyle w:val="TableHeader"/>
              <w:jc w:val="center"/>
            </w:pPr>
            <w:r>
              <w:t>Owner</w:t>
            </w:r>
          </w:p>
        </w:tc>
      </w:tr>
      <w:tr w:rsidR="00701426" w:rsidRPr="00107066" w14:paraId="15819305" w14:textId="77777777" w:rsidTr="00552078">
        <w:trPr>
          <w:cantSplit/>
          <w:trHeight w:val="147"/>
        </w:trPr>
        <w:tc>
          <w:tcPr>
            <w:tcW w:w="1880" w:type="dxa"/>
          </w:tcPr>
          <w:p w14:paraId="7FF7B7E1" w14:textId="77777777" w:rsidR="00701426" w:rsidRPr="00FC2B35" w:rsidRDefault="00701426" w:rsidP="00701426">
            <w:pPr>
              <w:pStyle w:val="TableText"/>
              <w:keepNext/>
            </w:pPr>
            <w:r>
              <w:t>Employee Skills</w:t>
            </w:r>
          </w:p>
        </w:tc>
        <w:tc>
          <w:tcPr>
            <w:tcW w:w="3340" w:type="dxa"/>
            <w:shd w:val="clear" w:color="auto" w:fill="auto"/>
          </w:tcPr>
          <w:p w14:paraId="5D561DCF" w14:textId="77777777" w:rsidR="00701426" w:rsidRPr="00FC2B35" w:rsidRDefault="00701426" w:rsidP="00701426">
            <w:pPr>
              <w:pStyle w:val="TableText"/>
              <w:keepNext/>
            </w:pPr>
            <w:r>
              <w:t>Need to gauge current team member skill sets, leverage where appropriate</w:t>
            </w:r>
          </w:p>
        </w:tc>
        <w:tc>
          <w:tcPr>
            <w:tcW w:w="3240" w:type="dxa"/>
          </w:tcPr>
          <w:p w14:paraId="4BC27DC4" w14:textId="77777777" w:rsidR="00701426" w:rsidRPr="008C3865" w:rsidRDefault="00701426" w:rsidP="00701426">
            <w:pPr>
              <w:pStyle w:val="TableText"/>
              <w:keepNext/>
            </w:pPr>
            <w:r>
              <w:t>Work with Team members to gauge</w:t>
            </w:r>
          </w:p>
        </w:tc>
        <w:tc>
          <w:tcPr>
            <w:tcW w:w="1620" w:type="dxa"/>
          </w:tcPr>
          <w:p w14:paraId="7F5FB3CC" w14:textId="77777777" w:rsidR="00701426" w:rsidRPr="008C3865" w:rsidRDefault="00701426" w:rsidP="00701426">
            <w:pPr>
              <w:pStyle w:val="TableText"/>
              <w:keepNext/>
            </w:pPr>
            <w:r>
              <w:t>Dave</w:t>
            </w:r>
          </w:p>
        </w:tc>
      </w:tr>
      <w:tr w:rsidR="004B1AC9" w:rsidRPr="00107066" w14:paraId="3C60874C" w14:textId="77777777" w:rsidTr="00552078">
        <w:trPr>
          <w:cantSplit/>
          <w:trHeight w:val="147"/>
        </w:trPr>
        <w:tc>
          <w:tcPr>
            <w:tcW w:w="1880" w:type="dxa"/>
          </w:tcPr>
          <w:p w14:paraId="26F1EEAD" w14:textId="6357AC60" w:rsidR="004B1AC9" w:rsidRPr="00FC2B35" w:rsidRDefault="004B1AC9" w:rsidP="004B1AC9">
            <w:pPr>
              <w:pStyle w:val="TableText"/>
              <w:keepNext/>
            </w:pPr>
            <w:r>
              <w:t>Changes to IDE</w:t>
            </w:r>
          </w:p>
        </w:tc>
        <w:tc>
          <w:tcPr>
            <w:tcW w:w="3340" w:type="dxa"/>
            <w:shd w:val="clear" w:color="auto" w:fill="auto"/>
          </w:tcPr>
          <w:p w14:paraId="2A5E1DBE" w14:textId="357CC7B3" w:rsidR="004B1AC9" w:rsidRPr="00FC2B35" w:rsidRDefault="004B1AC9" w:rsidP="004B1AC9">
            <w:pPr>
              <w:pStyle w:val="TableText"/>
              <w:keepNext/>
            </w:pPr>
            <w:r>
              <w:t>Chosen products licensing may impede this project and force another route</w:t>
            </w:r>
          </w:p>
        </w:tc>
        <w:tc>
          <w:tcPr>
            <w:tcW w:w="3240" w:type="dxa"/>
          </w:tcPr>
          <w:p w14:paraId="77A7D305" w14:textId="0F05FC4A" w:rsidR="004B1AC9" w:rsidRPr="008C3865" w:rsidRDefault="004B1AC9" w:rsidP="004B1AC9">
            <w:pPr>
              <w:pStyle w:val="TableText"/>
              <w:keepNext/>
            </w:pPr>
            <w:r>
              <w:t>Research new terms. Provide COAs.</w:t>
            </w:r>
          </w:p>
        </w:tc>
        <w:tc>
          <w:tcPr>
            <w:tcW w:w="1620" w:type="dxa"/>
          </w:tcPr>
          <w:p w14:paraId="7C574E37" w14:textId="73AC69B0" w:rsidR="004B1AC9" w:rsidRPr="008C3865" w:rsidRDefault="004B1AC9" w:rsidP="004B1AC9">
            <w:pPr>
              <w:pStyle w:val="TableText"/>
              <w:keepNext/>
            </w:pPr>
            <w:r>
              <w:t>IAN</w:t>
            </w:r>
          </w:p>
        </w:tc>
      </w:tr>
      <w:tr w:rsidR="004B1AC9" w:rsidRPr="00107066" w14:paraId="38786BD9" w14:textId="77777777" w:rsidTr="00552078">
        <w:trPr>
          <w:cantSplit/>
          <w:trHeight w:val="147"/>
        </w:trPr>
        <w:tc>
          <w:tcPr>
            <w:tcW w:w="1880" w:type="dxa"/>
          </w:tcPr>
          <w:p w14:paraId="5E333710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6DD45373" w14:textId="77777777" w:rsidR="004B1AC9" w:rsidRPr="00FC2B35" w:rsidRDefault="004B1AC9" w:rsidP="004B1AC9">
            <w:pPr>
              <w:pStyle w:val="TableText"/>
              <w:keepNext/>
            </w:pPr>
          </w:p>
        </w:tc>
        <w:tc>
          <w:tcPr>
            <w:tcW w:w="3240" w:type="dxa"/>
          </w:tcPr>
          <w:p w14:paraId="05925F89" w14:textId="77777777" w:rsidR="004B1AC9" w:rsidRPr="008C3865" w:rsidRDefault="004B1AC9" w:rsidP="004B1AC9">
            <w:pPr>
              <w:pStyle w:val="TableText"/>
              <w:keepNext/>
            </w:pPr>
          </w:p>
        </w:tc>
        <w:tc>
          <w:tcPr>
            <w:tcW w:w="1620" w:type="dxa"/>
          </w:tcPr>
          <w:p w14:paraId="5B67CEE1" w14:textId="77777777" w:rsidR="004B1AC9" w:rsidRPr="008C3865" w:rsidRDefault="004B1AC9" w:rsidP="004B1AC9">
            <w:pPr>
              <w:pStyle w:val="TableText"/>
              <w:keepNext/>
            </w:pPr>
          </w:p>
        </w:tc>
      </w:tr>
    </w:tbl>
    <w:p w14:paraId="7ECE4310" w14:textId="77777777" w:rsidR="00564477" w:rsidRDefault="00102A42" w:rsidP="00F47BDE">
      <w:pPr>
        <w:pStyle w:val="Heading1"/>
        <w:numPr>
          <w:ilvl w:val="0"/>
          <w:numId w:val="45"/>
        </w:numPr>
        <w:shd w:val="clear" w:color="auto" w:fill="auto"/>
        <w:spacing w:before="320"/>
        <w:ind w:right="182"/>
      </w:pPr>
      <w:bookmarkStart w:id="17" w:name="_Toc164235666"/>
      <w:r>
        <w:t>Change Request Summary</w:t>
      </w:r>
      <w:bookmarkEnd w:id="17"/>
    </w:p>
    <w:p w14:paraId="49EFB7D8" w14:textId="77777777" w:rsidR="00F47BDE" w:rsidRPr="00F47BDE" w:rsidRDefault="00F47BDE" w:rsidP="00F47BDE">
      <w:pPr>
        <w:pStyle w:val="BodyText"/>
        <w:keepNext/>
        <w:ind w:left="540"/>
        <w:rPr>
          <w:rFonts w:ascii="Arial" w:hAnsi="Arial" w:cs="Arial"/>
          <w:color w:val="0000FF"/>
        </w:rPr>
      </w:pPr>
      <w:r w:rsidRPr="00B05569">
        <w:rPr>
          <w:rFonts w:ascii="Arial" w:hAnsi="Arial" w:cs="Arial"/>
          <w:color w:val="0000FF"/>
        </w:rPr>
        <w:t>[</w:t>
      </w:r>
      <w:r>
        <w:rPr>
          <w:rFonts w:ascii="Arial" w:hAnsi="Arial" w:cs="Arial"/>
          <w:color w:val="0000FF"/>
        </w:rPr>
        <w:t>List</w:t>
      </w:r>
      <w:r w:rsidRPr="00B05569">
        <w:rPr>
          <w:rFonts w:ascii="Arial" w:hAnsi="Arial" w:cs="Arial"/>
          <w:color w:val="0000FF"/>
        </w:rPr>
        <w:t xml:space="preserve"> the </w:t>
      </w:r>
      <w:r>
        <w:rPr>
          <w:rFonts w:ascii="Arial" w:hAnsi="Arial" w:cs="Arial"/>
          <w:color w:val="0000FF"/>
        </w:rPr>
        <w:t>changes requested that might impact scope, schedule, and cost</w:t>
      </w:r>
      <w:r w:rsidRPr="00B05569">
        <w:rPr>
          <w:rFonts w:ascii="Arial" w:hAnsi="Arial" w:cs="Arial"/>
          <w:color w:val="0000FF"/>
        </w:rPr>
        <w:t xml:space="preserve">.] 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3340"/>
        <w:gridCol w:w="2340"/>
        <w:gridCol w:w="2520"/>
      </w:tblGrid>
      <w:tr w:rsidR="00F47BDE" w:rsidRPr="00107066" w14:paraId="211B4FF7" w14:textId="77777777" w:rsidTr="002F5BCA">
        <w:trPr>
          <w:cantSplit/>
          <w:trHeight w:val="737"/>
        </w:trPr>
        <w:tc>
          <w:tcPr>
            <w:tcW w:w="1880" w:type="dxa"/>
            <w:tcBorders>
              <w:top w:val="single" w:sz="4" w:space="0" w:color="808080"/>
            </w:tcBorders>
            <w:shd w:val="clear" w:color="auto" w:fill="auto"/>
          </w:tcPr>
          <w:p w14:paraId="0C6CBD3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2A31E4D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06CE4279" w14:textId="77777777" w:rsidR="00F47BDE" w:rsidRDefault="00F47BDE" w:rsidP="00552078">
            <w:pPr>
              <w:pStyle w:val="TableHeader"/>
              <w:jc w:val="center"/>
            </w:pPr>
            <w:r>
              <w:t>Change ID #</w:t>
            </w:r>
          </w:p>
        </w:tc>
        <w:tc>
          <w:tcPr>
            <w:tcW w:w="3340" w:type="dxa"/>
            <w:tcBorders>
              <w:top w:val="single" w:sz="4" w:space="0" w:color="808080"/>
            </w:tcBorders>
            <w:shd w:val="clear" w:color="auto" w:fill="auto"/>
          </w:tcPr>
          <w:p w14:paraId="31D8CEE9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658687E6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51878CA" w14:textId="77777777" w:rsidR="00F47BDE" w:rsidRPr="00FC2B35" w:rsidRDefault="00F47BDE" w:rsidP="00552078">
            <w:pPr>
              <w:pStyle w:val="TableHeader"/>
              <w:jc w:val="center"/>
            </w:pPr>
            <w:r>
              <w:t>Description</w:t>
            </w:r>
          </w:p>
        </w:tc>
        <w:tc>
          <w:tcPr>
            <w:tcW w:w="2340" w:type="dxa"/>
          </w:tcPr>
          <w:p w14:paraId="46DECF59" w14:textId="77777777" w:rsidR="00F47BDE" w:rsidRDefault="00F47BDE" w:rsidP="00F47BDE">
            <w:pPr>
              <w:pStyle w:val="TableHeader"/>
              <w:tabs>
                <w:tab w:val="left" w:pos="1050"/>
                <w:tab w:val="center" w:pos="1512"/>
              </w:tabs>
              <w:jc w:val="center"/>
            </w:pPr>
            <w:r>
              <w:t>Change Request Type</w:t>
            </w:r>
          </w:p>
          <w:p w14:paraId="6CC56DCF" w14:textId="77777777" w:rsidR="00F47BDE" w:rsidRPr="00F47BDE" w:rsidRDefault="00F47BDE" w:rsidP="00F47BDE">
            <w:pPr>
              <w:pStyle w:val="TableHeader"/>
              <w:jc w:val="center"/>
              <w:rPr>
                <w:b w:val="0"/>
                <w:sz w:val="16"/>
                <w:szCs w:val="16"/>
              </w:rPr>
            </w:pPr>
            <w:r w:rsidRPr="00F47BDE">
              <w:rPr>
                <w:b w:val="0"/>
                <w:sz w:val="16"/>
                <w:szCs w:val="16"/>
              </w:rPr>
              <w:t>(Defect Repair, Enhancement, Addition, etc.)</w:t>
            </w:r>
          </w:p>
        </w:tc>
        <w:tc>
          <w:tcPr>
            <w:tcW w:w="2520" w:type="dxa"/>
            <w:shd w:val="clear" w:color="auto" w:fill="auto"/>
          </w:tcPr>
          <w:p w14:paraId="6D128E4A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7BE9A2E4" w14:textId="77777777" w:rsidR="002F5BCA" w:rsidRPr="002F5BCA" w:rsidRDefault="002F5BCA" w:rsidP="00552078">
            <w:pPr>
              <w:pStyle w:val="TableHeader"/>
              <w:jc w:val="center"/>
              <w:rPr>
                <w:sz w:val="16"/>
                <w:szCs w:val="16"/>
              </w:rPr>
            </w:pPr>
          </w:p>
          <w:p w14:paraId="4D1B0854" w14:textId="77777777" w:rsidR="00F47BDE" w:rsidRDefault="00F47BDE" w:rsidP="00552078">
            <w:pPr>
              <w:pStyle w:val="TableHeader"/>
              <w:jc w:val="center"/>
            </w:pPr>
            <w:r>
              <w:t>Status</w:t>
            </w:r>
          </w:p>
        </w:tc>
      </w:tr>
      <w:tr w:rsidR="00F47BDE" w:rsidRPr="00107066" w14:paraId="14AC4FCF" w14:textId="77777777" w:rsidTr="002F5BCA">
        <w:trPr>
          <w:cantSplit/>
          <w:trHeight w:val="147"/>
        </w:trPr>
        <w:tc>
          <w:tcPr>
            <w:tcW w:w="1880" w:type="dxa"/>
          </w:tcPr>
          <w:p w14:paraId="2FD77B37" w14:textId="77777777" w:rsidR="00F47BDE" w:rsidRPr="00FC2B35" w:rsidRDefault="00701426" w:rsidP="00552078">
            <w:pPr>
              <w:pStyle w:val="TableText"/>
              <w:keepNext/>
            </w:pPr>
            <w:proofErr w:type="spellStart"/>
            <w:r>
              <w:t>OverTime</w:t>
            </w:r>
            <w:proofErr w:type="spellEnd"/>
            <w:r>
              <w:t xml:space="preserve"> Request</w:t>
            </w:r>
          </w:p>
        </w:tc>
        <w:tc>
          <w:tcPr>
            <w:tcW w:w="3340" w:type="dxa"/>
            <w:shd w:val="clear" w:color="auto" w:fill="auto"/>
          </w:tcPr>
          <w:p w14:paraId="789EC791" w14:textId="77777777" w:rsidR="00F47BDE" w:rsidRPr="00FC2B35" w:rsidRDefault="00701426" w:rsidP="00552078">
            <w:pPr>
              <w:pStyle w:val="TableText"/>
              <w:keepNext/>
            </w:pPr>
            <w:r>
              <w:t>Need to approve overtime to participating team members to keep project on schedule</w:t>
            </w:r>
          </w:p>
        </w:tc>
        <w:tc>
          <w:tcPr>
            <w:tcW w:w="2340" w:type="dxa"/>
          </w:tcPr>
          <w:p w14:paraId="7E5AF6AA" w14:textId="77777777" w:rsidR="00F47BDE" w:rsidRPr="008C3865" w:rsidRDefault="00701426" w:rsidP="00552078">
            <w:pPr>
              <w:pStyle w:val="TableText"/>
              <w:keepNext/>
            </w:pPr>
            <w:r>
              <w:t>Personnel Shortage</w:t>
            </w:r>
          </w:p>
        </w:tc>
        <w:tc>
          <w:tcPr>
            <w:tcW w:w="2520" w:type="dxa"/>
          </w:tcPr>
          <w:p w14:paraId="02B5D4AB" w14:textId="0C6B50A8" w:rsidR="00F47BDE" w:rsidRPr="008C3865" w:rsidRDefault="000D6FB3" w:rsidP="00552078">
            <w:pPr>
              <w:pStyle w:val="TableText"/>
              <w:keepNext/>
            </w:pPr>
            <w:r>
              <w:t>Not Needed</w:t>
            </w:r>
          </w:p>
        </w:tc>
      </w:tr>
      <w:tr w:rsidR="00F47BDE" w:rsidRPr="00107066" w14:paraId="7F3469C6" w14:textId="77777777" w:rsidTr="002F5BCA">
        <w:trPr>
          <w:cantSplit/>
          <w:trHeight w:val="147"/>
        </w:trPr>
        <w:tc>
          <w:tcPr>
            <w:tcW w:w="1880" w:type="dxa"/>
          </w:tcPr>
          <w:p w14:paraId="317E67B5" w14:textId="02620B38" w:rsidR="00F47BDE" w:rsidRPr="00FC2B35" w:rsidRDefault="00C4665E" w:rsidP="00552078">
            <w:pPr>
              <w:pStyle w:val="TableText"/>
              <w:keepNext/>
            </w:pPr>
            <w:r>
              <w:t>Azure</w:t>
            </w:r>
          </w:p>
        </w:tc>
        <w:tc>
          <w:tcPr>
            <w:tcW w:w="3340" w:type="dxa"/>
            <w:shd w:val="clear" w:color="auto" w:fill="auto"/>
          </w:tcPr>
          <w:p w14:paraId="595D5B60" w14:textId="2D57470B" w:rsidR="00F47BDE" w:rsidRPr="00FC2B35" w:rsidRDefault="00C4665E" w:rsidP="00552078">
            <w:pPr>
              <w:pStyle w:val="TableText"/>
              <w:keepNext/>
            </w:pPr>
            <w:r>
              <w:t>Azure Server Stood Up for consideration</w:t>
            </w:r>
          </w:p>
        </w:tc>
        <w:tc>
          <w:tcPr>
            <w:tcW w:w="2340" w:type="dxa"/>
          </w:tcPr>
          <w:p w14:paraId="6D875CCC" w14:textId="5887FADB" w:rsidR="00F47BDE" w:rsidRPr="008C3865" w:rsidRDefault="00C4665E" w:rsidP="00552078">
            <w:pPr>
              <w:pStyle w:val="TableText"/>
              <w:keepNext/>
            </w:pPr>
            <w:r>
              <w:t>Enhancement for ease of access</w:t>
            </w:r>
          </w:p>
        </w:tc>
        <w:tc>
          <w:tcPr>
            <w:tcW w:w="2520" w:type="dxa"/>
          </w:tcPr>
          <w:p w14:paraId="7CFFDFAA" w14:textId="207DFD43" w:rsidR="00F47BDE" w:rsidRPr="008C3865" w:rsidRDefault="000D6FB3" w:rsidP="00552078">
            <w:pPr>
              <w:pStyle w:val="TableText"/>
              <w:keepNext/>
            </w:pPr>
            <w:r>
              <w:t>Complete</w:t>
            </w:r>
          </w:p>
        </w:tc>
      </w:tr>
      <w:tr w:rsidR="00F47BDE" w:rsidRPr="00107066" w14:paraId="35968C58" w14:textId="77777777" w:rsidTr="002F5BCA">
        <w:trPr>
          <w:cantSplit/>
          <w:trHeight w:val="147"/>
        </w:trPr>
        <w:tc>
          <w:tcPr>
            <w:tcW w:w="1880" w:type="dxa"/>
          </w:tcPr>
          <w:p w14:paraId="18CADC39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3340" w:type="dxa"/>
            <w:shd w:val="clear" w:color="auto" w:fill="auto"/>
          </w:tcPr>
          <w:p w14:paraId="396F43F5" w14:textId="77777777" w:rsidR="00F47BDE" w:rsidRPr="00FC2B35" w:rsidRDefault="00F47BDE" w:rsidP="00552078">
            <w:pPr>
              <w:pStyle w:val="TableText"/>
              <w:keepNext/>
            </w:pPr>
          </w:p>
        </w:tc>
        <w:tc>
          <w:tcPr>
            <w:tcW w:w="2340" w:type="dxa"/>
          </w:tcPr>
          <w:p w14:paraId="7C8EF241" w14:textId="77777777" w:rsidR="00F47BDE" w:rsidRPr="008C3865" w:rsidRDefault="00F47BDE" w:rsidP="00552078">
            <w:pPr>
              <w:pStyle w:val="TableText"/>
              <w:keepNext/>
            </w:pPr>
          </w:p>
        </w:tc>
        <w:tc>
          <w:tcPr>
            <w:tcW w:w="2520" w:type="dxa"/>
          </w:tcPr>
          <w:p w14:paraId="12F0A92B" w14:textId="77777777" w:rsidR="00F47BDE" w:rsidRPr="008C3865" w:rsidRDefault="00F47BDE" w:rsidP="00552078">
            <w:pPr>
              <w:pStyle w:val="TableText"/>
              <w:keepNext/>
            </w:pPr>
          </w:p>
        </w:tc>
      </w:tr>
    </w:tbl>
    <w:p w14:paraId="6B92EEDF" w14:textId="77777777" w:rsidR="00564477" w:rsidRPr="00191D74" w:rsidRDefault="00564477" w:rsidP="002732C4">
      <w:pPr>
        <w:keepNext/>
      </w:pPr>
    </w:p>
    <w:sectPr w:rsidR="00564477" w:rsidRPr="00191D74" w:rsidSect="00D928D5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720" w:right="1080" w:bottom="720" w:left="1080" w:header="936" w:footer="936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AD682" w14:textId="77777777" w:rsidR="00EA3687" w:rsidRDefault="00EA3687">
      <w:r>
        <w:separator/>
      </w:r>
    </w:p>
  </w:endnote>
  <w:endnote w:type="continuationSeparator" w:id="0">
    <w:p w14:paraId="0A2E99B0" w14:textId="77777777" w:rsidR="00EA3687" w:rsidRDefault="00EA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0CB6" w14:textId="77777777" w:rsidR="003F5055" w:rsidRDefault="003F505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28D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4DA66B52" w14:textId="77777777" w:rsidR="00D928D5" w:rsidRP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  <w:rFonts w:ascii="Courier" w:hAnsi="Courier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9D98" w14:textId="77777777" w:rsidR="00D928D5" w:rsidRDefault="00D928D5" w:rsidP="003757B1">
    <w:pPr>
      <w:pStyle w:val="Footer"/>
      <w:tabs>
        <w:tab w:val="clear" w:pos="9360"/>
        <w:tab w:val="right" w:pos="9810"/>
      </w:tabs>
      <w:rPr>
        <w:rStyle w:val="PageNumber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14:paraId="6C1690E1" w14:textId="77777777" w:rsidR="00D928D5" w:rsidRPr="00D928D5" w:rsidRDefault="00D928D5">
    <w:pPr>
      <w:pStyle w:val="Footer"/>
      <w:rPr>
        <w:rFonts w:ascii="Courier" w:hAnsi="Courier"/>
        <w:sz w:val="24"/>
      </w:rPr>
    </w:pPr>
  </w:p>
  <w:p w14:paraId="38C0FE93" w14:textId="77777777" w:rsidR="00D928D5" w:rsidRDefault="00D928D5" w:rsidP="00D928D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5ED1E" w14:textId="77777777" w:rsidR="00EA3687" w:rsidRDefault="00EA3687">
      <w:r>
        <w:separator/>
      </w:r>
    </w:p>
  </w:footnote>
  <w:footnote w:type="continuationSeparator" w:id="0">
    <w:p w14:paraId="17033242" w14:textId="77777777" w:rsidR="00EA3687" w:rsidRDefault="00EA3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8559" w14:textId="77777777" w:rsidR="00D928D5" w:rsidRPr="00D928D5" w:rsidRDefault="00D928D5" w:rsidP="00D928D5">
    <w:pPr>
      <w:pStyle w:val="Header"/>
      <w:jc w:val="center"/>
      <w:rPr>
        <w:rFonts w:ascii="Courier" w:hAnsi="Courier"/>
      </w:rPr>
    </w:pPr>
  </w:p>
  <w:p w14:paraId="42A0AE34" w14:textId="77777777" w:rsidR="004E4F49" w:rsidRDefault="004E4F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AED82" w14:textId="77777777" w:rsidR="00D928D5" w:rsidRDefault="00D928D5">
    <w:pPr>
      <w:pStyle w:val="Header"/>
    </w:pPr>
  </w:p>
  <w:p w14:paraId="3606825F" w14:textId="77777777" w:rsidR="004E4F49" w:rsidRDefault="004E4F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43F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64DF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4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5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1EFC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E37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64C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7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60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AC6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1EA0A95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12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06BC0FC3"/>
    <w:multiLevelType w:val="multilevel"/>
    <w:tmpl w:val="AA1EC1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07AC0CD9"/>
    <w:multiLevelType w:val="hybridMultilevel"/>
    <w:tmpl w:val="08D2B6AE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08154CC4"/>
    <w:multiLevelType w:val="hybridMultilevel"/>
    <w:tmpl w:val="908A76CE"/>
    <w:lvl w:ilvl="0" w:tplc="3CEC91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A4F280F"/>
    <w:multiLevelType w:val="multilevel"/>
    <w:tmpl w:val="14E84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0C110BEF"/>
    <w:multiLevelType w:val="multilevel"/>
    <w:tmpl w:val="AD5E6D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14246A34"/>
    <w:multiLevelType w:val="multilevel"/>
    <w:tmpl w:val="908A76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2571F6"/>
    <w:multiLevelType w:val="hybridMultilevel"/>
    <w:tmpl w:val="7A6E468E"/>
    <w:lvl w:ilvl="0" w:tplc="800004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953950"/>
    <w:multiLevelType w:val="hybridMultilevel"/>
    <w:tmpl w:val="BDEECD6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23F46E01"/>
    <w:multiLevelType w:val="hybridMultilevel"/>
    <w:tmpl w:val="D340B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9D513D0"/>
    <w:multiLevelType w:val="hybridMultilevel"/>
    <w:tmpl w:val="ADA664F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2D2651BB"/>
    <w:multiLevelType w:val="multilevel"/>
    <w:tmpl w:val="E54065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30404D75"/>
    <w:multiLevelType w:val="hybridMultilevel"/>
    <w:tmpl w:val="A134BA66"/>
    <w:lvl w:ilvl="0" w:tplc="8000046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6B30E81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29" w15:restartNumberingAfterBreak="0">
    <w:nsid w:val="48BA59E2"/>
    <w:multiLevelType w:val="hybridMultilevel"/>
    <w:tmpl w:val="D82EDE62"/>
    <w:lvl w:ilvl="0" w:tplc="1FA8E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A60098B"/>
    <w:multiLevelType w:val="multilevel"/>
    <w:tmpl w:val="8F46066A"/>
    <w:lvl w:ilvl="0">
      <w:start w:val="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31" w15:restartNumberingAfterBreak="0">
    <w:nsid w:val="4B01319E"/>
    <w:multiLevelType w:val="hybridMultilevel"/>
    <w:tmpl w:val="53A4551E"/>
    <w:lvl w:ilvl="0" w:tplc="234095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405305"/>
    <w:multiLevelType w:val="multilevel"/>
    <w:tmpl w:val="A134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50332A"/>
    <w:multiLevelType w:val="hybridMultilevel"/>
    <w:tmpl w:val="454E3AB8"/>
    <w:lvl w:ilvl="0" w:tplc="330471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BA6E01"/>
    <w:multiLevelType w:val="hybridMultilevel"/>
    <w:tmpl w:val="C65679AC"/>
    <w:lvl w:ilvl="0" w:tplc="E242B7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797321"/>
    <w:multiLevelType w:val="multilevel"/>
    <w:tmpl w:val="53A455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339966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C17524"/>
    <w:multiLevelType w:val="hybridMultilevel"/>
    <w:tmpl w:val="4E94FDE6"/>
    <w:lvl w:ilvl="0" w:tplc="1FA8E9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03FCD"/>
    <w:multiLevelType w:val="hybridMultilevel"/>
    <w:tmpl w:val="9F4A717C"/>
    <w:lvl w:ilvl="0" w:tplc="040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1D5472E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abstractNum w:abstractNumId="39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A0619C9"/>
    <w:multiLevelType w:val="multilevel"/>
    <w:tmpl w:val="F118A44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  <w:rPr>
        <w:rFonts w:ascii="Times New Roman" w:hAnsi="Times New Roman" w:hint="default"/>
      </w:rPr>
    </w:lvl>
  </w:abstractNum>
  <w:abstractNum w:abstractNumId="41" w15:restartNumberingAfterBreak="0">
    <w:nsid w:val="7DD3660C"/>
    <w:multiLevelType w:val="multilevel"/>
    <w:tmpl w:val="70ACECDE"/>
    <w:lvl w:ilvl="0">
      <w:start w:val="1"/>
      <w:numFmt w:val="decimal"/>
      <w:lvlText w:val="%1"/>
      <w:legacy w:legacy="1" w:legacySpace="0" w:legacyIndent="567"/>
      <w:lvlJc w:val="left"/>
      <w:pPr>
        <w:ind w:left="567" w:hanging="567"/>
      </w:pPr>
    </w:lvl>
    <w:lvl w:ilvl="1">
      <w:start w:val="1"/>
      <w:numFmt w:val="decimal"/>
      <w:lvlText w:val="%1.%2"/>
      <w:legacy w:legacy="1" w:legacySpace="0" w:legacyIndent="567"/>
      <w:lvlJc w:val="left"/>
      <w:pPr>
        <w:ind w:left="1134" w:hanging="567"/>
      </w:pPr>
    </w:lvl>
    <w:lvl w:ilvl="2">
      <w:start w:val="1"/>
      <w:numFmt w:val="decimal"/>
      <w:lvlText w:val="%1.%2.%3"/>
      <w:legacy w:legacy="1" w:legacySpace="0" w:legacyIndent="567"/>
      <w:lvlJc w:val="left"/>
      <w:pPr>
        <w:ind w:left="1701" w:hanging="567"/>
      </w:pPr>
    </w:lvl>
    <w:lvl w:ilvl="3">
      <w:start w:val="1"/>
      <w:numFmt w:val="decimal"/>
      <w:lvlText w:val="%1.%2.%3.%4"/>
      <w:legacy w:legacy="1" w:legacySpace="0" w:legacyIndent="567"/>
      <w:lvlJc w:val="left"/>
      <w:pPr>
        <w:ind w:left="2268" w:hanging="567"/>
      </w:pPr>
    </w:lvl>
    <w:lvl w:ilvl="4">
      <w:start w:val="1"/>
      <w:numFmt w:val="decimal"/>
      <w:lvlText w:val="%1.%2.%3.%4.%5"/>
      <w:legacy w:legacy="1" w:legacySpace="0" w:legacyIndent="567"/>
      <w:lvlJc w:val="left"/>
      <w:pPr>
        <w:ind w:left="2835" w:hanging="567"/>
      </w:pPr>
    </w:lvl>
    <w:lvl w:ilvl="5">
      <w:start w:val="1"/>
      <w:numFmt w:val="decimal"/>
      <w:lvlText w:val="%1.%2.%3.%4.%5.%6"/>
      <w:legacy w:legacy="1" w:legacySpace="0" w:legacyIndent="567"/>
      <w:lvlJc w:val="left"/>
      <w:pPr>
        <w:ind w:left="3402" w:hanging="567"/>
      </w:pPr>
    </w:lvl>
    <w:lvl w:ilvl="6">
      <w:start w:val="1"/>
      <w:numFmt w:val="decimal"/>
      <w:lvlText w:val="%1.%2.%3.%4.%5.%6.%7"/>
      <w:legacy w:legacy="1" w:legacySpace="0" w:legacyIndent="567"/>
      <w:lvlJc w:val="left"/>
      <w:pPr>
        <w:ind w:left="3969" w:hanging="567"/>
      </w:pPr>
    </w:lvl>
    <w:lvl w:ilvl="7">
      <w:start w:val="1"/>
      <w:numFmt w:val="decimal"/>
      <w:lvlText w:val="%1.%2.%3.%4.%5.%6.%7.%8"/>
      <w:legacy w:legacy="1" w:legacySpace="0" w:legacyIndent="567"/>
      <w:lvlJc w:val="left"/>
      <w:pPr>
        <w:ind w:left="4536" w:hanging="567"/>
      </w:pPr>
    </w:lvl>
    <w:lvl w:ilvl="8">
      <w:start w:val="1"/>
      <w:numFmt w:val="decimal"/>
      <w:lvlText w:val="%1.%2.%3.%4.%5.%6.%7.%8.%9"/>
      <w:legacy w:legacy="1" w:legacySpace="0" w:legacyIndent="567"/>
      <w:lvlJc w:val="left"/>
      <w:pPr>
        <w:ind w:left="5103" w:hanging="567"/>
      </w:pPr>
    </w:lvl>
  </w:abstractNum>
  <w:num w:numId="1">
    <w:abstractNumId w:val="11"/>
  </w:num>
  <w:num w:numId="2">
    <w:abstractNumId w:val="28"/>
  </w:num>
  <w:num w:numId="3">
    <w:abstractNumId w:val="41"/>
  </w:num>
  <w:num w:numId="4">
    <w:abstractNumId w:val="38"/>
  </w:num>
  <w:num w:numId="5">
    <w:abstractNumId w:val="24"/>
  </w:num>
  <w:num w:numId="6">
    <w:abstractNumId w:val="21"/>
  </w:num>
  <w:num w:numId="7">
    <w:abstractNumId w:val="14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27"/>
  </w:num>
  <w:num w:numId="14">
    <w:abstractNumId w:val="33"/>
  </w:num>
  <w:num w:numId="15">
    <w:abstractNumId w:val="40"/>
  </w:num>
  <w:num w:numId="16">
    <w:abstractNumId w:val="31"/>
  </w:num>
  <w:num w:numId="17">
    <w:abstractNumId w:val="35"/>
  </w:num>
  <w:num w:numId="18">
    <w:abstractNumId w:val="15"/>
  </w:num>
  <w:num w:numId="19">
    <w:abstractNumId w:val="18"/>
  </w:num>
  <w:num w:numId="20">
    <w:abstractNumId w:val="19"/>
  </w:num>
  <w:num w:numId="21">
    <w:abstractNumId w:val="26"/>
  </w:num>
  <w:num w:numId="22">
    <w:abstractNumId w:val="32"/>
  </w:num>
  <w:num w:numId="23">
    <w:abstractNumId w:val="22"/>
  </w:num>
  <w:num w:numId="24">
    <w:abstractNumId w:val="12"/>
  </w:num>
  <w:num w:numId="25">
    <w:abstractNumId w:val="23"/>
  </w:num>
  <w:num w:numId="26">
    <w:abstractNumId w:val="17"/>
  </w:num>
  <w:num w:numId="27">
    <w:abstractNumId w:val="39"/>
  </w:num>
  <w:num w:numId="28">
    <w:abstractNumId w:val="20"/>
  </w:num>
  <w:num w:numId="29">
    <w:abstractNumId w:val="37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16"/>
  </w:num>
  <w:num w:numId="41">
    <w:abstractNumId w:val="29"/>
  </w:num>
  <w:num w:numId="42">
    <w:abstractNumId w:val="36"/>
  </w:num>
  <w:num w:numId="43">
    <w:abstractNumId w:val="34"/>
  </w:num>
  <w:num w:numId="44">
    <w:abstractNumId w:val="25"/>
  </w:num>
  <w:num w:numId="45">
    <w:abstractNumId w:val="3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tzS2MDIyNjIytzBW0lEKTi0uzszPAykwqgUA+eaeSSwAAAA="/>
  </w:docVars>
  <w:rsids>
    <w:rsidRoot w:val="00AF089D"/>
    <w:rsid w:val="000425EC"/>
    <w:rsid w:val="00042A2D"/>
    <w:rsid w:val="00055B00"/>
    <w:rsid w:val="00062AD6"/>
    <w:rsid w:val="000655D4"/>
    <w:rsid w:val="000703B7"/>
    <w:rsid w:val="00070C57"/>
    <w:rsid w:val="0008705E"/>
    <w:rsid w:val="000C072C"/>
    <w:rsid w:val="000D239F"/>
    <w:rsid w:val="000D25F7"/>
    <w:rsid w:val="000D6FB3"/>
    <w:rsid w:val="000E579B"/>
    <w:rsid w:val="00102A42"/>
    <w:rsid w:val="001055E0"/>
    <w:rsid w:val="00111AA2"/>
    <w:rsid w:val="00132E74"/>
    <w:rsid w:val="001430C4"/>
    <w:rsid w:val="001436B0"/>
    <w:rsid w:val="001448EB"/>
    <w:rsid w:val="0015401B"/>
    <w:rsid w:val="00156569"/>
    <w:rsid w:val="00173616"/>
    <w:rsid w:val="00182407"/>
    <w:rsid w:val="001843DD"/>
    <w:rsid w:val="00184431"/>
    <w:rsid w:val="00191D74"/>
    <w:rsid w:val="001B1D3F"/>
    <w:rsid w:val="001B27EC"/>
    <w:rsid w:val="001B3CD1"/>
    <w:rsid w:val="001C09E8"/>
    <w:rsid w:val="001E4656"/>
    <w:rsid w:val="001E52CB"/>
    <w:rsid w:val="001F695D"/>
    <w:rsid w:val="001F6BBB"/>
    <w:rsid w:val="001F7D0E"/>
    <w:rsid w:val="00201B7A"/>
    <w:rsid w:val="00201F78"/>
    <w:rsid w:val="0021513F"/>
    <w:rsid w:val="00245ECF"/>
    <w:rsid w:val="002553A6"/>
    <w:rsid w:val="0025560D"/>
    <w:rsid w:val="00261A41"/>
    <w:rsid w:val="002732C4"/>
    <w:rsid w:val="002742E9"/>
    <w:rsid w:val="00284896"/>
    <w:rsid w:val="00286B30"/>
    <w:rsid w:val="002C091F"/>
    <w:rsid w:val="002C5BA0"/>
    <w:rsid w:val="002D18AD"/>
    <w:rsid w:val="002E1FF4"/>
    <w:rsid w:val="002F5BCA"/>
    <w:rsid w:val="002F6A9D"/>
    <w:rsid w:val="00304AB9"/>
    <w:rsid w:val="003127F9"/>
    <w:rsid w:val="00314DE6"/>
    <w:rsid w:val="00326F72"/>
    <w:rsid w:val="00327F11"/>
    <w:rsid w:val="00330BC8"/>
    <w:rsid w:val="00332030"/>
    <w:rsid w:val="003329ED"/>
    <w:rsid w:val="00342977"/>
    <w:rsid w:val="00363015"/>
    <w:rsid w:val="003757B1"/>
    <w:rsid w:val="00380C3D"/>
    <w:rsid w:val="00387747"/>
    <w:rsid w:val="003909B9"/>
    <w:rsid w:val="00392E77"/>
    <w:rsid w:val="003A4854"/>
    <w:rsid w:val="003A4BF4"/>
    <w:rsid w:val="003B4F0A"/>
    <w:rsid w:val="003B7BF6"/>
    <w:rsid w:val="003C4747"/>
    <w:rsid w:val="003D5DB8"/>
    <w:rsid w:val="003E362D"/>
    <w:rsid w:val="003F5055"/>
    <w:rsid w:val="00415A18"/>
    <w:rsid w:val="00420318"/>
    <w:rsid w:val="00426FA7"/>
    <w:rsid w:val="0043150A"/>
    <w:rsid w:val="0043755B"/>
    <w:rsid w:val="00455406"/>
    <w:rsid w:val="00477DD6"/>
    <w:rsid w:val="00481E2D"/>
    <w:rsid w:val="00483176"/>
    <w:rsid w:val="004838A4"/>
    <w:rsid w:val="00493A25"/>
    <w:rsid w:val="004942E8"/>
    <w:rsid w:val="00496E58"/>
    <w:rsid w:val="004A3CED"/>
    <w:rsid w:val="004A467A"/>
    <w:rsid w:val="004B140C"/>
    <w:rsid w:val="004B1AC9"/>
    <w:rsid w:val="004C1A36"/>
    <w:rsid w:val="004C22E3"/>
    <w:rsid w:val="004D2E15"/>
    <w:rsid w:val="004E40E3"/>
    <w:rsid w:val="004E4F49"/>
    <w:rsid w:val="004E65FF"/>
    <w:rsid w:val="004F005C"/>
    <w:rsid w:val="004F4BAA"/>
    <w:rsid w:val="00502B81"/>
    <w:rsid w:val="005059CD"/>
    <w:rsid w:val="00516B66"/>
    <w:rsid w:val="00526FE2"/>
    <w:rsid w:val="00531FA0"/>
    <w:rsid w:val="00536919"/>
    <w:rsid w:val="0054431C"/>
    <w:rsid w:val="005457CB"/>
    <w:rsid w:val="005478C1"/>
    <w:rsid w:val="00552078"/>
    <w:rsid w:val="00553735"/>
    <w:rsid w:val="00556A01"/>
    <w:rsid w:val="00561983"/>
    <w:rsid w:val="00561A77"/>
    <w:rsid w:val="005634F6"/>
    <w:rsid w:val="00564477"/>
    <w:rsid w:val="00565A1C"/>
    <w:rsid w:val="00577F86"/>
    <w:rsid w:val="0059377C"/>
    <w:rsid w:val="00594209"/>
    <w:rsid w:val="005A2C44"/>
    <w:rsid w:val="005A42E7"/>
    <w:rsid w:val="005A62BD"/>
    <w:rsid w:val="005A76D9"/>
    <w:rsid w:val="005B7166"/>
    <w:rsid w:val="005C5CE9"/>
    <w:rsid w:val="005C5F31"/>
    <w:rsid w:val="005D1D6F"/>
    <w:rsid w:val="005D3DF3"/>
    <w:rsid w:val="005D4E61"/>
    <w:rsid w:val="005F1AD3"/>
    <w:rsid w:val="00600259"/>
    <w:rsid w:val="00600E86"/>
    <w:rsid w:val="00601E95"/>
    <w:rsid w:val="00615897"/>
    <w:rsid w:val="00617511"/>
    <w:rsid w:val="006253D0"/>
    <w:rsid w:val="0062663F"/>
    <w:rsid w:val="00631182"/>
    <w:rsid w:val="00632D2A"/>
    <w:rsid w:val="00636B7C"/>
    <w:rsid w:val="006463CB"/>
    <w:rsid w:val="006470CE"/>
    <w:rsid w:val="00647983"/>
    <w:rsid w:val="00660E82"/>
    <w:rsid w:val="00663E59"/>
    <w:rsid w:val="006720C1"/>
    <w:rsid w:val="00676FEB"/>
    <w:rsid w:val="006877F5"/>
    <w:rsid w:val="006A6845"/>
    <w:rsid w:val="006C4A24"/>
    <w:rsid w:val="006C6237"/>
    <w:rsid w:val="006C6568"/>
    <w:rsid w:val="006D5C57"/>
    <w:rsid w:val="006D6103"/>
    <w:rsid w:val="006E695D"/>
    <w:rsid w:val="006F62BA"/>
    <w:rsid w:val="00701426"/>
    <w:rsid w:val="00704465"/>
    <w:rsid w:val="00713503"/>
    <w:rsid w:val="00753B24"/>
    <w:rsid w:val="0077149E"/>
    <w:rsid w:val="0077714C"/>
    <w:rsid w:val="00792B37"/>
    <w:rsid w:val="007A1A14"/>
    <w:rsid w:val="007A5A24"/>
    <w:rsid w:val="007B6BCE"/>
    <w:rsid w:val="007B7312"/>
    <w:rsid w:val="007C47E8"/>
    <w:rsid w:val="007E055E"/>
    <w:rsid w:val="00803862"/>
    <w:rsid w:val="00811A09"/>
    <w:rsid w:val="00820343"/>
    <w:rsid w:val="00835EB1"/>
    <w:rsid w:val="008429B2"/>
    <w:rsid w:val="0085555C"/>
    <w:rsid w:val="00866630"/>
    <w:rsid w:val="008730BC"/>
    <w:rsid w:val="00886189"/>
    <w:rsid w:val="00892ECA"/>
    <w:rsid w:val="00893BE6"/>
    <w:rsid w:val="00896F8E"/>
    <w:rsid w:val="008A53D9"/>
    <w:rsid w:val="008B2C12"/>
    <w:rsid w:val="008B6909"/>
    <w:rsid w:val="008B6BC4"/>
    <w:rsid w:val="008C10CD"/>
    <w:rsid w:val="008C1FD2"/>
    <w:rsid w:val="008C522E"/>
    <w:rsid w:val="008C6356"/>
    <w:rsid w:val="008C72D3"/>
    <w:rsid w:val="008E33A3"/>
    <w:rsid w:val="008E6147"/>
    <w:rsid w:val="008E72EC"/>
    <w:rsid w:val="008F5A0C"/>
    <w:rsid w:val="00900405"/>
    <w:rsid w:val="009005FB"/>
    <w:rsid w:val="00905BF3"/>
    <w:rsid w:val="0090735B"/>
    <w:rsid w:val="00923401"/>
    <w:rsid w:val="00932A47"/>
    <w:rsid w:val="0095672A"/>
    <w:rsid w:val="009624D8"/>
    <w:rsid w:val="00973EC7"/>
    <w:rsid w:val="009903EE"/>
    <w:rsid w:val="009A1617"/>
    <w:rsid w:val="009A41E2"/>
    <w:rsid w:val="009A567A"/>
    <w:rsid w:val="009D3C31"/>
    <w:rsid w:val="009D6733"/>
    <w:rsid w:val="009E2FE3"/>
    <w:rsid w:val="009E4299"/>
    <w:rsid w:val="009F2B6D"/>
    <w:rsid w:val="009F4960"/>
    <w:rsid w:val="00A01444"/>
    <w:rsid w:val="00A21903"/>
    <w:rsid w:val="00A34FC9"/>
    <w:rsid w:val="00A372EC"/>
    <w:rsid w:val="00A40231"/>
    <w:rsid w:val="00A458E0"/>
    <w:rsid w:val="00A65CE0"/>
    <w:rsid w:val="00A71DB5"/>
    <w:rsid w:val="00A75CBA"/>
    <w:rsid w:val="00A76F73"/>
    <w:rsid w:val="00A803FA"/>
    <w:rsid w:val="00A85AE2"/>
    <w:rsid w:val="00A93A6E"/>
    <w:rsid w:val="00A9593A"/>
    <w:rsid w:val="00AA0014"/>
    <w:rsid w:val="00AA3248"/>
    <w:rsid w:val="00AA6CAD"/>
    <w:rsid w:val="00AC6161"/>
    <w:rsid w:val="00AD3BD6"/>
    <w:rsid w:val="00AD4FEB"/>
    <w:rsid w:val="00AE7B60"/>
    <w:rsid w:val="00AF089D"/>
    <w:rsid w:val="00AF1B8C"/>
    <w:rsid w:val="00AF6A43"/>
    <w:rsid w:val="00B03C3A"/>
    <w:rsid w:val="00B04BD4"/>
    <w:rsid w:val="00B05569"/>
    <w:rsid w:val="00B128D0"/>
    <w:rsid w:val="00B16279"/>
    <w:rsid w:val="00B17F14"/>
    <w:rsid w:val="00B207D2"/>
    <w:rsid w:val="00B365CC"/>
    <w:rsid w:val="00B50BA3"/>
    <w:rsid w:val="00B53E94"/>
    <w:rsid w:val="00B6767D"/>
    <w:rsid w:val="00B9618E"/>
    <w:rsid w:val="00B9629F"/>
    <w:rsid w:val="00BA3E75"/>
    <w:rsid w:val="00BA4E22"/>
    <w:rsid w:val="00BA6EF5"/>
    <w:rsid w:val="00BB5CA7"/>
    <w:rsid w:val="00BC6C94"/>
    <w:rsid w:val="00BD3CE8"/>
    <w:rsid w:val="00BD4A86"/>
    <w:rsid w:val="00BE1412"/>
    <w:rsid w:val="00BE70DC"/>
    <w:rsid w:val="00BF25DD"/>
    <w:rsid w:val="00BF2BEB"/>
    <w:rsid w:val="00C073E1"/>
    <w:rsid w:val="00C0746F"/>
    <w:rsid w:val="00C124DB"/>
    <w:rsid w:val="00C4665E"/>
    <w:rsid w:val="00C47F1E"/>
    <w:rsid w:val="00C61CF7"/>
    <w:rsid w:val="00C7344B"/>
    <w:rsid w:val="00C76EA4"/>
    <w:rsid w:val="00C77F4F"/>
    <w:rsid w:val="00C82078"/>
    <w:rsid w:val="00C945FA"/>
    <w:rsid w:val="00CB07BF"/>
    <w:rsid w:val="00CC110D"/>
    <w:rsid w:val="00CD4549"/>
    <w:rsid w:val="00CE4615"/>
    <w:rsid w:val="00D11360"/>
    <w:rsid w:val="00D24944"/>
    <w:rsid w:val="00D2579F"/>
    <w:rsid w:val="00D26B0B"/>
    <w:rsid w:val="00D31451"/>
    <w:rsid w:val="00D351C7"/>
    <w:rsid w:val="00D43BD4"/>
    <w:rsid w:val="00D54B19"/>
    <w:rsid w:val="00D657EE"/>
    <w:rsid w:val="00D6625A"/>
    <w:rsid w:val="00D8161D"/>
    <w:rsid w:val="00D9265E"/>
    <w:rsid w:val="00D928D5"/>
    <w:rsid w:val="00D948CF"/>
    <w:rsid w:val="00DA3E38"/>
    <w:rsid w:val="00DA5412"/>
    <w:rsid w:val="00DD391A"/>
    <w:rsid w:val="00DD3D01"/>
    <w:rsid w:val="00DD7897"/>
    <w:rsid w:val="00DF6F13"/>
    <w:rsid w:val="00E0148D"/>
    <w:rsid w:val="00E373FA"/>
    <w:rsid w:val="00E47ACF"/>
    <w:rsid w:val="00E56178"/>
    <w:rsid w:val="00E60826"/>
    <w:rsid w:val="00EA0F33"/>
    <w:rsid w:val="00EA1145"/>
    <w:rsid w:val="00EA3687"/>
    <w:rsid w:val="00EC22E6"/>
    <w:rsid w:val="00EE70A3"/>
    <w:rsid w:val="00F04608"/>
    <w:rsid w:val="00F07F1F"/>
    <w:rsid w:val="00F10FAC"/>
    <w:rsid w:val="00F1480D"/>
    <w:rsid w:val="00F45BA0"/>
    <w:rsid w:val="00F47BDE"/>
    <w:rsid w:val="00F54221"/>
    <w:rsid w:val="00F65A02"/>
    <w:rsid w:val="00F74C62"/>
    <w:rsid w:val="00F75685"/>
    <w:rsid w:val="00F8743F"/>
    <w:rsid w:val="00FA0210"/>
    <w:rsid w:val="00FB1DD6"/>
    <w:rsid w:val="00FB45E4"/>
    <w:rsid w:val="00FB786B"/>
    <w:rsid w:val="00FC793A"/>
    <w:rsid w:val="00FE470F"/>
    <w:rsid w:val="00FE509A"/>
    <w:rsid w:val="00FF3D1B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D38BB"/>
  <w15:chartTrackingRefBased/>
  <w15:docId w15:val="{DF50147C-D69B-41ED-91C9-6587BA4A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2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77714C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semiHidden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semiHidden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3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24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25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27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C7344B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link w:val="InfoBlue"/>
    <w:rsid w:val="00C7344B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paragraph" w:styleId="ListNumber2">
    <w:name w:val="List Number 2"/>
    <w:basedOn w:val="Normal"/>
    <w:semiHidden/>
    <w:rsid w:val="00564477"/>
    <w:pPr>
      <w:keepNext/>
      <w:tabs>
        <w:tab w:val="num" w:pos="720"/>
      </w:tabs>
      <w:spacing w:before="240" w:after="60"/>
      <w:ind w:left="720" w:hanging="360"/>
    </w:pPr>
  </w:style>
  <w:style w:type="character" w:styleId="Hyperlink">
    <w:name w:val="Hyperlink"/>
    <w:rsid w:val="00483176"/>
    <w:rPr>
      <w:color w:val="0000FF"/>
      <w:u w:val="single"/>
    </w:rPr>
  </w:style>
  <w:style w:type="table" w:styleId="TableGrid">
    <w:name w:val="Table Grid"/>
    <w:basedOn w:val="TableNormal"/>
    <w:rsid w:val="00F1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838A4"/>
  </w:style>
  <w:style w:type="paragraph" w:styleId="Revision">
    <w:name w:val="Revision"/>
    <w:hidden/>
    <w:uiPriority w:val="99"/>
    <w:semiHidden/>
    <w:rsid w:val="002F6A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indi.loethen\Local%20Settings\Temporary%20Internet%20Files\OLK9B\304%20ProjectStatusRepor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304 ProjectStatusReportTemplate.dot</Template>
  <TotalTime>27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Manager>&lt;Project/Sub-project Manager Name&gt;</Manager>
  <Company>&lt;Office/Group&gt;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&lt;Project/Sub-project Title&gt;</dc:subject>
  <dc:creator>cindi.loethen</dc:creator>
  <cp:keywords/>
  <cp:lastModifiedBy>Dave Leake</cp:lastModifiedBy>
  <cp:revision>9</cp:revision>
  <cp:lastPrinted>2008-08-12T14:43:00Z</cp:lastPrinted>
  <dcterms:created xsi:type="dcterms:W3CDTF">2021-11-14T16:51:00Z</dcterms:created>
  <dcterms:modified xsi:type="dcterms:W3CDTF">2021-11-27T11:44:00Z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</Properties>
</file>