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5E95F64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 xml:space="preserve">20211116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8730BC">
              <w:rPr>
                <w:rFonts w:cs="Arial"/>
                <w:sz w:val="24"/>
                <w:szCs w:val="24"/>
              </w:rPr>
              <w:t>4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23FD48B7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77777777" w:rsidR="00CC110D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43662AD6" w14:textId="77777777" w:rsidR="00CC110D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41863260" w14:textId="77777777" w:rsidR="00CC110D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88C4FF5" w14:textId="46DB69D3" w:rsidR="00C945FA" w:rsidRDefault="008E33A3" w:rsidP="00C945FA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E65FF">
        <w:rPr>
          <w:rFonts w:ascii="Arial" w:hAnsi="Arial" w:cs="Arial"/>
          <w:color w:val="0000FF"/>
        </w:rPr>
        <w:t>Project Management Burndown</w:t>
      </w:r>
    </w:p>
    <w:p w14:paraId="6A779938" w14:textId="7D0D51F7" w:rsidR="008730BC" w:rsidRDefault="008730BC" w:rsidP="00C945FA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  <w:t>First google meeting to hash out the IDE environment</w:t>
      </w:r>
    </w:p>
    <w:p w14:paraId="030E5D75" w14:textId="7A755FEE" w:rsidR="008730BC" w:rsidRPr="00DD7897" w:rsidRDefault="008730BC" w:rsidP="00C945FA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ab/>
        <w:t>DDL / DML / CRUD Concepts reviewed to Team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3BF5E248" w:rsidR="00380C3D" w:rsidRPr="00DD7897" w:rsidRDefault="008E33A3" w:rsidP="00380C3D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8730BC">
        <w:rPr>
          <w:rFonts w:ascii="Arial" w:hAnsi="Arial" w:cs="Arial"/>
          <w:color w:val="0000FF"/>
        </w:rPr>
        <w:t>Complete configuration of IDE</w:t>
      </w:r>
    </w:p>
    <w:p w14:paraId="0D6E20C9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54EC7A10" w14:textId="253D9D55" w:rsidR="00564477" w:rsidRDefault="008E33A3" w:rsidP="008E33A3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8730BC">
        <w:rPr>
          <w:rFonts w:ascii="Arial" w:hAnsi="Arial" w:cs="Arial"/>
          <w:color w:val="0000FF"/>
        </w:rPr>
        <w:t>SQL Installation</w:t>
      </w:r>
    </w:p>
    <w:p w14:paraId="0F1396C0" w14:textId="77777777" w:rsidR="004E65FF" w:rsidRPr="00DD7897" w:rsidRDefault="004E65FF" w:rsidP="008E33A3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   User Experience</w:t>
      </w:r>
    </w:p>
    <w:p w14:paraId="7D8AFC8B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807548F" w14:textId="28F5BAE4" w:rsidR="00564477" w:rsidRPr="00DD7897" w:rsidRDefault="008E33A3" w:rsidP="008E33A3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8730BC">
        <w:rPr>
          <w:rFonts w:ascii="Arial" w:hAnsi="Arial" w:cs="Arial"/>
          <w:color w:val="0000FF"/>
        </w:rPr>
        <w:t>N/A</w:t>
      </w:r>
    </w:p>
    <w:p w14:paraId="2C43D9BA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42047E00" w14:textId="77777777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7FA64C42" w14:textId="760F892D" w:rsidR="00AA0014" w:rsidRDefault="00AA0014" w:rsidP="00AA0014">
      <w:pPr>
        <w:pStyle w:val="BodyText"/>
        <w:rPr>
          <w:rFonts w:cs="Arial"/>
          <w:b/>
          <w:bCs/>
          <w:color w:val="0000FF"/>
        </w:rPr>
      </w:pPr>
      <w:r w:rsidRPr="00AA0014">
        <w:rPr>
          <w:rFonts w:ascii="Arial" w:hAnsi="Arial" w:cs="Arial"/>
          <w:color w:val="0000FF"/>
        </w:rPr>
        <w:t>Design a user interface and related structures</w:t>
      </w:r>
    </w:p>
    <w:p w14:paraId="4D0E8712" w14:textId="3C6B579F" w:rsidR="008730BC" w:rsidRPr="00AA0014" w:rsidRDefault="008730BC" w:rsidP="00AA0014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Test DB Access / Document Target DB with Red Gate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77777777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  <w:t>High-Level Design Document</w:t>
      </w:r>
    </w:p>
    <w:p w14:paraId="61461F28" w14:textId="4638744A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>
        <w:rPr>
          <w:noProof/>
        </w:rPr>
        <w:drawing>
          <wp:inline distT="0" distB="0" distL="0" distR="0" wp14:anchorId="7ED207AE" wp14:editId="4732A362">
            <wp:extent cx="640207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5DF7D763" w:rsidR="003C4747" w:rsidRPr="00DD7897" w:rsidRDefault="00BE1412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C4A24">
              <w:rPr>
                <w:rFonts w:ascii="Arial" w:hAnsi="Arial" w:cs="Arial"/>
              </w:rPr>
              <w:t>2000</w:t>
            </w:r>
          </w:p>
        </w:tc>
        <w:tc>
          <w:tcPr>
            <w:tcW w:w="1031" w:type="dxa"/>
            <w:shd w:val="clear" w:color="auto" w:fill="auto"/>
          </w:tcPr>
          <w:p w14:paraId="273FA14A" w14:textId="223F0B7E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27500</w:t>
            </w:r>
          </w:p>
        </w:tc>
        <w:tc>
          <w:tcPr>
            <w:tcW w:w="1315" w:type="dxa"/>
            <w:shd w:val="clear" w:color="auto" w:fill="auto"/>
          </w:tcPr>
          <w:p w14:paraId="4F1B6DDF" w14:textId="7D16BC72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37500</w:t>
            </w:r>
          </w:p>
        </w:tc>
        <w:tc>
          <w:tcPr>
            <w:tcW w:w="900" w:type="dxa"/>
            <w:shd w:val="clear" w:color="auto" w:fill="auto"/>
          </w:tcPr>
          <w:p w14:paraId="6A52E39E" w14:textId="455F83DA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1080" w:type="dxa"/>
            <w:shd w:val="clear" w:color="auto" w:fill="auto"/>
          </w:tcPr>
          <w:p w14:paraId="08F31BEA" w14:textId="7B94B4A3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5500</w:t>
            </w:r>
          </w:p>
        </w:tc>
        <w:tc>
          <w:tcPr>
            <w:tcW w:w="900" w:type="dxa"/>
            <w:shd w:val="clear" w:color="auto" w:fill="auto"/>
          </w:tcPr>
          <w:p w14:paraId="7182889E" w14:textId="44BEDCCF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</w:t>
            </w:r>
          </w:p>
        </w:tc>
        <w:tc>
          <w:tcPr>
            <w:tcW w:w="961" w:type="dxa"/>
          </w:tcPr>
          <w:p w14:paraId="37C00079" w14:textId="28B277FD" w:rsidR="006C4A24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1.17</w:t>
            </w:r>
          </w:p>
        </w:tc>
        <w:tc>
          <w:tcPr>
            <w:tcW w:w="839" w:type="dxa"/>
          </w:tcPr>
          <w:p w14:paraId="5BDEEB29" w14:textId="08A2D12F" w:rsidR="003C4747" w:rsidRPr="00DD7897" w:rsidRDefault="006C4A24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49500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4580CC" w14:textId="50A653CA" w:rsidR="00380C3D" w:rsidRDefault="006C4A24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20211114DL:</w:t>
      </w:r>
      <w:r w:rsidR="00C945FA">
        <w:rPr>
          <w:rFonts w:ascii="Arial" w:hAnsi="Arial" w:cs="Arial"/>
          <w:color w:val="0000FF"/>
        </w:rPr>
        <w:t xml:space="preserve"> </w:t>
      </w:r>
    </w:p>
    <w:p w14:paraId="7A6B1D53" w14:textId="17D4FF24" w:rsidR="00C945FA" w:rsidRDefault="00C945FA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Cost is</w:t>
      </w:r>
      <w:r w:rsidR="006C4A24">
        <w:rPr>
          <w:rFonts w:ascii="Arial" w:hAnsi="Arial" w:cs="Arial"/>
          <w:color w:val="0000FF"/>
        </w:rPr>
        <w:t xml:space="preserve"> now 7500 </w:t>
      </w:r>
      <w:r>
        <w:rPr>
          <w:rFonts w:ascii="Arial" w:hAnsi="Arial" w:cs="Arial"/>
          <w:color w:val="0000FF"/>
        </w:rPr>
        <w:t>($2500 per</w:t>
      </w:r>
      <w:r w:rsidR="006C4A24">
        <w:rPr>
          <w:rFonts w:ascii="Arial" w:hAnsi="Arial" w:cs="Arial"/>
          <w:color w:val="0000FF"/>
        </w:rPr>
        <w:t xml:space="preserve"> active team member</w:t>
      </w:r>
      <w:r>
        <w:rPr>
          <w:rFonts w:ascii="Arial" w:hAnsi="Arial" w:cs="Arial"/>
          <w:color w:val="0000FF"/>
        </w:rPr>
        <w:t xml:space="preserve">) per week of deliverables, </w:t>
      </w:r>
      <w:r w:rsidR="006C4A24">
        <w:rPr>
          <w:rFonts w:ascii="Arial" w:hAnsi="Arial" w:cs="Arial"/>
          <w:color w:val="0000FF"/>
        </w:rPr>
        <w:t xml:space="preserve">new </w:t>
      </w:r>
      <w:r>
        <w:rPr>
          <w:rFonts w:ascii="Arial" w:hAnsi="Arial" w:cs="Arial"/>
          <w:color w:val="0000FF"/>
        </w:rPr>
        <w:t>Total Budgeted Cost</w:t>
      </w:r>
      <w:r w:rsidR="006C4A24">
        <w:rPr>
          <w:rFonts w:ascii="Arial" w:hAnsi="Arial" w:cs="Arial"/>
          <w:color w:val="0000FF"/>
        </w:rPr>
        <w:t xml:space="preserve"> is reduced to 67500</w:t>
      </w:r>
    </w:p>
    <w:p w14:paraId="7A50E5DF" w14:textId="620531CF" w:rsidR="00380C3D" w:rsidRDefault="00380C3D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20211106DL:</w:t>
      </w:r>
      <w:r>
        <w:rPr>
          <w:rFonts w:ascii="Arial" w:hAnsi="Arial" w:cs="Arial"/>
          <w:color w:val="0000FF"/>
        </w:rPr>
        <w:br/>
      </w:r>
      <w:r w:rsidR="002C091F">
        <w:rPr>
          <w:rFonts w:ascii="Arial" w:hAnsi="Arial" w:cs="Arial"/>
          <w:color w:val="0000FF"/>
        </w:rPr>
        <w:t xml:space="preserve">1. </w:t>
      </w:r>
      <w:r>
        <w:rPr>
          <w:rFonts w:ascii="Arial" w:hAnsi="Arial" w:cs="Arial"/>
          <w:color w:val="0000FF"/>
        </w:rPr>
        <w:t xml:space="preserve">I miscalculated the Cumulative Planned Value (PV) in </w:t>
      </w:r>
      <w:r w:rsidR="006C4A24">
        <w:rPr>
          <w:rFonts w:ascii="Arial" w:hAnsi="Arial" w:cs="Arial"/>
          <w:color w:val="0000FF"/>
        </w:rPr>
        <w:t xml:space="preserve">the </w:t>
      </w:r>
      <w:r w:rsidR="002C091F">
        <w:rPr>
          <w:rFonts w:ascii="Arial" w:hAnsi="Arial" w:cs="Arial"/>
          <w:color w:val="0000FF"/>
        </w:rPr>
        <w:t xml:space="preserve">Week 3 </w:t>
      </w:r>
      <w:r w:rsidR="006C4A24">
        <w:rPr>
          <w:rFonts w:ascii="Arial" w:hAnsi="Arial" w:cs="Arial"/>
          <w:color w:val="0000FF"/>
        </w:rPr>
        <w:t>submission as well, you must add the LAST PV from PRIOR week to the Total Budgeted cost of the CURRENT Week to get the CURRENT week’s PV.</w:t>
      </w:r>
    </w:p>
    <w:p w14:paraId="4570721D" w14:textId="609B2803" w:rsidR="00493A25" w:rsidRDefault="002C091F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2. </w:t>
      </w:r>
      <w:r w:rsidR="00493A25">
        <w:rPr>
          <w:rFonts w:ascii="Arial" w:hAnsi="Arial" w:cs="Arial"/>
          <w:color w:val="0000FF"/>
        </w:rPr>
        <w:t xml:space="preserve">EV is now correct as well. A task remains 100% done as the weeks progress. This miscalculated the </w:t>
      </w:r>
      <w:proofErr w:type="spellStart"/>
      <w:r w:rsidR="00493A25">
        <w:rPr>
          <w:rFonts w:ascii="Arial" w:hAnsi="Arial" w:cs="Arial"/>
          <w:color w:val="0000FF"/>
        </w:rPr>
        <w:t>Cumulatvie</w:t>
      </w:r>
      <w:proofErr w:type="spellEnd"/>
      <w:r w:rsidR="00493A25">
        <w:rPr>
          <w:rFonts w:ascii="Arial" w:hAnsi="Arial" w:cs="Arial"/>
          <w:color w:val="0000FF"/>
        </w:rPr>
        <w:t xml:space="preserve"> EV if you don’t put 100% in the subsequent weeks.</w:t>
      </w:r>
    </w:p>
    <w:p w14:paraId="0C8F8B6F" w14:textId="5AC2FD5E" w:rsidR="00564477" w:rsidRDefault="00A71DB5" w:rsidP="00564477">
      <w:pPr>
        <w:pStyle w:val="BodyTex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3. </w:t>
      </w:r>
      <w:r w:rsidR="00C945FA">
        <w:rPr>
          <w:rFonts w:ascii="Arial" w:hAnsi="Arial" w:cs="Arial"/>
          <w:color w:val="0000FF"/>
        </w:rPr>
        <w:t xml:space="preserve">Actual Cost for week </w:t>
      </w:r>
      <w:r w:rsidR="00493A25">
        <w:rPr>
          <w:rFonts w:ascii="Arial" w:hAnsi="Arial" w:cs="Arial"/>
          <w:color w:val="0000FF"/>
        </w:rPr>
        <w:t>4</w:t>
      </w:r>
      <w:r w:rsidR="00380C3D">
        <w:rPr>
          <w:rFonts w:ascii="Arial" w:hAnsi="Arial" w:cs="Arial"/>
          <w:color w:val="0000FF"/>
        </w:rPr>
        <w:t xml:space="preserve"> </w:t>
      </w:r>
      <w:r w:rsidR="00493A25">
        <w:rPr>
          <w:rFonts w:ascii="Arial" w:hAnsi="Arial" w:cs="Arial"/>
          <w:color w:val="0000FF"/>
        </w:rPr>
        <w:t>is now on budget. The remaining team members have stepped up with the pace and output remains consistent.</w:t>
      </w:r>
    </w:p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23C68542" w:rsidR="00B128D0" w:rsidRPr="00FC2B35" w:rsidRDefault="00C4665E" w:rsidP="0085555C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1F5A3222" w14:textId="6692D415" w:rsidR="00B128D0" w:rsidRPr="00FC2B35" w:rsidRDefault="00C4665E" w:rsidP="0085555C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62420902" w14:textId="5F420B9E" w:rsidR="00B128D0" w:rsidRPr="008C3865" w:rsidRDefault="00C4665E" w:rsidP="0085555C">
            <w:pPr>
              <w:pStyle w:val="TableText"/>
              <w:keepNext/>
            </w:pPr>
            <w:r>
              <w:t>Research new terms. Provide COAs.</w:t>
            </w:r>
          </w:p>
        </w:tc>
        <w:tc>
          <w:tcPr>
            <w:tcW w:w="1620" w:type="dxa"/>
          </w:tcPr>
          <w:p w14:paraId="1A607695" w14:textId="6DAF8810" w:rsidR="00B128D0" w:rsidRPr="008C3865" w:rsidRDefault="00C4665E" w:rsidP="0085555C">
            <w:pPr>
              <w:pStyle w:val="TableText"/>
              <w:keepNext/>
            </w:pPr>
            <w:r>
              <w:t>IAN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77777777" w:rsidR="00701426" w:rsidRPr="008C3865" w:rsidRDefault="00701426" w:rsidP="00701426">
            <w:pPr>
              <w:pStyle w:val="TableText"/>
              <w:keepNext/>
            </w:pPr>
            <w:r>
              <w:t>Work with Team members to gauge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701426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2A5E1DBE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240" w:type="dxa"/>
          </w:tcPr>
          <w:p w14:paraId="77A7D305" w14:textId="77777777" w:rsidR="00701426" w:rsidRPr="008C3865" w:rsidRDefault="00701426" w:rsidP="00701426">
            <w:pPr>
              <w:pStyle w:val="TableText"/>
              <w:keepNext/>
            </w:pPr>
          </w:p>
        </w:tc>
        <w:tc>
          <w:tcPr>
            <w:tcW w:w="1620" w:type="dxa"/>
          </w:tcPr>
          <w:p w14:paraId="7C574E37" w14:textId="77777777" w:rsidR="00701426" w:rsidRPr="008C3865" w:rsidRDefault="00701426" w:rsidP="00701426">
            <w:pPr>
              <w:pStyle w:val="TableText"/>
              <w:keepNext/>
            </w:pPr>
          </w:p>
        </w:tc>
      </w:tr>
      <w:tr w:rsidR="00701426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701426" w:rsidRPr="00FC2B35" w:rsidRDefault="00701426" w:rsidP="00701426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701426" w:rsidRPr="008C3865" w:rsidRDefault="00701426" w:rsidP="00701426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701426" w:rsidRPr="008C3865" w:rsidRDefault="00701426" w:rsidP="00701426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77777777" w:rsidR="00F47BDE" w:rsidRPr="008C3865" w:rsidRDefault="00701426" w:rsidP="00552078">
            <w:pPr>
              <w:pStyle w:val="TableText"/>
              <w:keepNext/>
            </w:pPr>
            <w:r>
              <w:t>Submitted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6A19D0FA" w:rsidR="00F47BDE" w:rsidRPr="008C3865" w:rsidRDefault="00C4665E" w:rsidP="00552078">
            <w:pPr>
              <w:pStyle w:val="TableText"/>
              <w:keepNext/>
            </w:pPr>
            <w:r>
              <w:t>Submitted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136A" w14:textId="77777777" w:rsidR="00B04BD4" w:rsidRDefault="00B04BD4">
      <w:r>
        <w:separator/>
      </w:r>
    </w:p>
  </w:endnote>
  <w:endnote w:type="continuationSeparator" w:id="0">
    <w:p w14:paraId="59D7BE5B" w14:textId="77777777" w:rsidR="00B04BD4" w:rsidRDefault="00B0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D838" w14:textId="77777777" w:rsidR="00B04BD4" w:rsidRDefault="00B04BD4">
      <w:r>
        <w:separator/>
      </w:r>
    </w:p>
  </w:footnote>
  <w:footnote w:type="continuationSeparator" w:id="0">
    <w:p w14:paraId="6047391F" w14:textId="77777777" w:rsidR="00B04BD4" w:rsidRDefault="00B0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AD6"/>
    <w:rsid w:val="000703B7"/>
    <w:rsid w:val="0008705E"/>
    <w:rsid w:val="000C072C"/>
    <w:rsid w:val="000D239F"/>
    <w:rsid w:val="000D25F7"/>
    <w:rsid w:val="000E579B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7312"/>
    <w:rsid w:val="007C47E8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73FA"/>
    <w:rsid w:val="00E47ACF"/>
    <w:rsid w:val="00E56178"/>
    <w:rsid w:val="00E60826"/>
    <w:rsid w:val="00EA0F33"/>
    <w:rsid w:val="00EA1145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4</TotalTime>
  <Pages>3</Pages>
  <Words>486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6</cp:revision>
  <cp:lastPrinted>2008-08-12T14:43:00Z</cp:lastPrinted>
  <dcterms:created xsi:type="dcterms:W3CDTF">2021-11-14T16:51:00Z</dcterms:created>
  <dcterms:modified xsi:type="dcterms:W3CDTF">2021-11-14T17:01:00Z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